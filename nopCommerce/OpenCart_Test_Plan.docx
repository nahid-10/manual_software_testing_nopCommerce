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AAF6" w14:textId="2CB63F5B" w:rsidR="008C0E13" w:rsidRDefault="00000000">
      <w:p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pict w14:anchorId="444BDBC5">
          <v:rect id="_x0000_s1035" style="position:absolute;left:0;text-align:left;margin-left:2.35pt;margin-top:469.65pt;width:486pt;height:90pt;z-index:251659264;mso-position-horizontal-relative:text;mso-position-vertical-relative:text;mso-width-relative:page;mso-height-relative:page" stroked="f">
            <v:textbox style="mso-fit-shape-to-text:t">
              <w:txbxContent>
                <w:p w14:paraId="24F5DDB3" w14:textId="28D086F7" w:rsidR="008C0E13" w:rsidRDefault="00000000">
                  <w:pPr>
                    <w:jc w:val="left"/>
                    <w:rPr>
                      <w:rFonts w:cs="Times New Roman"/>
                      <w:b/>
                      <w:bCs/>
                      <w:sz w:val="72"/>
                      <w:szCs w:val="72"/>
                    </w:rPr>
                  </w:pPr>
                  <w:r>
                    <w:rPr>
                      <w:rFonts w:cs="Times New Roman"/>
                      <w:sz w:val="72"/>
                      <w:szCs w:val="72"/>
                    </w:rPr>
                    <w:t>Product Name:</w:t>
                  </w:r>
                  <w:r>
                    <w:rPr>
                      <w:rFonts w:cs="Times New Roman"/>
                      <w:b/>
                      <w:bCs/>
                      <w:sz w:val="72"/>
                      <w:szCs w:val="72"/>
                    </w:rPr>
                    <w:t xml:space="preserve"> </w:t>
                  </w:r>
                  <w:r w:rsidR="001D13DE">
                    <w:rPr>
                      <w:rFonts w:cs="Times New Roman"/>
                      <w:b/>
                      <w:bCs/>
                      <w:sz w:val="72"/>
                      <w:szCs w:val="72"/>
                    </w:rPr>
                    <w:t>nopCommerce</w:t>
                  </w:r>
                </w:p>
              </w:txbxContent>
            </v:textbox>
          </v:rect>
        </w:pict>
      </w:r>
      <w:r w:rsidR="001D13D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2D27E78" wp14:editId="5DD99FDC">
                <wp:simplePos x="0" y="0"/>
                <wp:positionH relativeFrom="column">
                  <wp:posOffset>3810</wp:posOffset>
                </wp:positionH>
                <wp:positionV relativeFrom="paragraph">
                  <wp:posOffset>7700010</wp:posOffset>
                </wp:positionV>
                <wp:extent cx="4113530" cy="810260"/>
                <wp:effectExtent l="4445" t="4445" r="15875" b="234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3530" cy="81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0731B" w14:textId="40CAA603" w:rsidR="008C0E13" w:rsidRDefault="000000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Prepared By: MD.  </w:t>
                            </w:r>
                            <w:r w:rsidR="002762AB">
                              <w:rPr>
                                <w:sz w:val="32"/>
                                <w:szCs w:val="32"/>
                              </w:rPr>
                              <w:t>NAHID HOSSAIN</w:t>
                            </w:r>
                          </w:p>
                          <w:p w14:paraId="784C9D49" w14:textId="0456C2B8" w:rsidR="008C0E13" w:rsidRDefault="0000000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Date: </w:t>
                            </w:r>
                            <w:r w:rsidR="002762AB">
                              <w:rPr>
                                <w:sz w:val="32"/>
                                <w:szCs w:val="32"/>
                              </w:rPr>
                              <w:t>August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762AB">
                              <w:rPr>
                                <w:sz w:val="32"/>
                                <w:szCs w:val="32"/>
                              </w:rPr>
                              <w:t>29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,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D27E7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3pt;margin-top:606.3pt;width:323.9pt;height:63.8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" fillcolor="white [3201]" strokeweight=".5pt">
                <v:textbox>
                  <w:txbxContent>
                    <w:p w14:paraId="3C00731B" w14:textId="40CAA603" w:rsidR="008C0E13" w:rsidRDefault="000000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Prepared By: MD.  </w:t>
                      </w:r>
                      <w:r w:rsidR="002762AB">
                        <w:rPr>
                          <w:sz w:val="32"/>
                          <w:szCs w:val="32"/>
                        </w:rPr>
                        <w:t>NAHID HOSSAIN</w:t>
                      </w:r>
                    </w:p>
                    <w:p w14:paraId="784C9D49" w14:textId="0456C2B8" w:rsidR="008C0E13" w:rsidRDefault="0000000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Date: </w:t>
                      </w:r>
                      <w:r w:rsidR="002762AB">
                        <w:rPr>
                          <w:sz w:val="32"/>
                          <w:szCs w:val="32"/>
                        </w:rPr>
                        <w:t>August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2762AB">
                        <w:rPr>
                          <w:sz w:val="32"/>
                          <w:szCs w:val="32"/>
                        </w:rPr>
                        <w:t>29</w:t>
                      </w:r>
                      <w:r>
                        <w:rPr>
                          <w:sz w:val="32"/>
                          <w:szCs w:val="32"/>
                        </w:rPr>
                        <w:t>,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pict w14:anchorId="2D3AF407">
          <v:rect id="_x0000_s1036" style="position:absolute;left:0;text-align:left;margin-left:4.6pt;margin-top:388.55pt;width:448.85pt;height:132pt;z-index:251658240;mso-position-horizontal-relative:text;mso-position-vertical-relative:text;mso-width-relative:page;mso-height-relative:page" stroked="f">
            <v:textbox>
              <w:txbxContent>
                <w:p w14:paraId="479DFF78" w14:textId="77777777" w:rsidR="008C0E13" w:rsidRDefault="00000000">
                  <w:pPr>
                    <w:pStyle w:val="NoSpacing1"/>
                    <w:rPr>
                      <w:b/>
                      <w:bCs/>
                      <w:sz w:val="84"/>
                    </w:rPr>
                  </w:pPr>
                  <w:bookmarkStart w:id="0" w:name="_Title#3910760528"/>
                  <w:r>
                    <w:rPr>
                      <w:b/>
                      <w:bCs/>
                      <w:sz w:val="84"/>
                    </w:rPr>
                    <w:t xml:space="preserve">TEST PLAN </w:t>
                  </w:r>
                  <w:bookmarkEnd w:id="0"/>
                </w:p>
              </w:txbxContent>
            </v:textbox>
          </v:rect>
        </w:pict>
      </w:r>
      <w:r>
        <w:rPr>
          <w:sz w:val="28"/>
          <w:szCs w:val="28"/>
        </w:rPr>
        <w:pict w14:anchorId="49B082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0;margin-top:0;width:612.5pt;height:453.4pt;z-index:-251659264;mso-position-horizontal:left;mso-position-horizontal-relative:page;mso-position-vertical:top;mso-position-vertical-relative:page;mso-width-relative:page;mso-height-relative:page">
            <v:imagedata r:id="rId9" o:title="未标题-1"/>
            <w10:wrap anchorx="page" anchory="page"/>
          </v:shape>
        </w:pict>
      </w:r>
    </w:p>
    <w:p w14:paraId="22D470F7" w14:textId="77777777" w:rsidR="008C0E13" w:rsidRDefault="008C0E13">
      <w:pPr>
        <w:spacing w:line="600" w:lineRule="auto"/>
        <w:rPr>
          <w:sz w:val="28"/>
          <w:szCs w:val="28"/>
        </w:rPr>
        <w:sectPr w:rsidR="008C0E13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4AFE8627" w14:textId="77777777" w:rsidR="008C0E13" w:rsidRDefault="00000000">
      <w:pPr>
        <w:spacing w:line="72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Table of Contents</w:t>
      </w:r>
    </w:p>
    <w:p w14:paraId="216D5884" w14:textId="77777777" w:rsidR="008C0E13" w:rsidRDefault="00000000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>Overview .........................................................................  1</w:t>
      </w:r>
    </w:p>
    <w:p w14:paraId="7AE98B54" w14:textId="77777777" w:rsidR="008C0E13" w:rsidRDefault="00000000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Scope ............................................................................... 1</w:t>
      </w:r>
    </w:p>
    <w:p w14:paraId="6C930B60" w14:textId="77777777" w:rsidR="008C0E13" w:rsidRDefault="0000000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Inclusions ............................................................................... 1</w:t>
      </w:r>
    </w:p>
    <w:p w14:paraId="60285770" w14:textId="5C412C52" w:rsidR="008C0E13" w:rsidRDefault="0000000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Test </w:t>
      </w:r>
      <w:r w:rsidR="002762AB">
        <w:rPr>
          <w:sz w:val="24"/>
          <w:szCs w:val="24"/>
        </w:rPr>
        <w:t>Environment</w:t>
      </w:r>
      <w:r>
        <w:rPr>
          <w:sz w:val="24"/>
          <w:szCs w:val="24"/>
        </w:rPr>
        <w:t xml:space="preserve"> ................................................................... 2    </w:t>
      </w:r>
    </w:p>
    <w:p w14:paraId="06AF3D61" w14:textId="77777777" w:rsidR="008C0E13" w:rsidRDefault="00000000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Exclusions .............................................................................. 2</w:t>
      </w:r>
    </w:p>
    <w:p w14:paraId="0BD275FA" w14:textId="77777777" w:rsidR="008C0E13" w:rsidRDefault="00000000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>Test Strategy .................................................................... 2</w:t>
      </w:r>
    </w:p>
    <w:p w14:paraId="2404B317" w14:textId="1538C07D" w:rsidR="008C0E13" w:rsidRDefault="00000000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Defect Reporting Procedure ............................................. </w:t>
      </w:r>
      <w:r w:rsidR="00B556DA">
        <w:rPr>
          <w:sz w:val="28"/>
          <w:szCs w:val="28"/>
        </w:rPr>
        <w:t>3</w:t>
      </w:r>
    </w:p>
    <w:p w14:paraId="635746D4" w14:textId="6EB29258" w:rsidR="008C0E13" w:rsidRDefault="00000000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Roles/Responsibilities ....................................................... </w:t>
      </w:r>
      <w:r w:rsidR="00B556DA">
        <w:rPr>
          <w:sz w:val="28"/>
          <w:szCs w:val="28"/>
        </w:rPr>
        <w:t>4</w:t>
      </w:r>
    </w:p>
    <w:p w14:paraId="26452C2D" w14:textId="7FCA745F" w:rsidR="008C0E13" w:rsidRDefault="00000000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Test Schedule ................................................................... </w:t>
      </w:r>
      <w:r w:rsidR="00B556DA">
        <w:rPr>
          <w:sz w:val="28"/>
          <w:szCs w:val="28"/>
        </w:rPr>
        <w:t>4</w:t>
      </w:r>
    </w:p>
    <w:p w14:paraId="46BC892C" w14:textId="59D2EF8A" w:rsidR="008C0E13" w:rsidRDefault="00000000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Test Deliverables .............................................................. </w:t>
      </w:r>
      <w:r w:rsidR="00B556DA">
        <w:rPr>
          <w:sz w:val="28"/>
          <w:szCs w:val="28"/>
        </w:rPr>
        <w:t>5</w:t>
      </w:r>
    </w:p>
    <w:p w14:paraId="49E73A1F" w14:textId="019D7E17" w:rsidR="008C0E13" w:rsidRDefault="00000000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Pricing .............................................................................. </w:t>
      </w:r>
      <w:r w:rsidR="00B556DA">
        <w:rPr>
          <w:sz w:val="28"/>
          <w:szCs w:val="28"/>
        </w:rPr>
        <w:t>5</w:t>
      </w:r>
    </w:p>
    <w:p w14:paraId="46AD88A2" w14:textId="63B46ADA" w:rsidR="008C0E13" w:rsidRDefault="00000000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Entry and Exit Criteria ...................................................... </w:t>
      </w:r>
      <w:r w:rsidR="00B556DA">
        <w:rPr>
          <w:sz w:val="28"/>
          <w:szCs w:val="28"/>
        </w:rPr>
        <w:t>5</w:t>
      </w:r>
    </w:p>
    <w:p w14:paraId="0A5F92BC" w14:textId="4D4025D7" w:rsidR="008C0E13" w:rsidRDefault="00000000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Tools ................................................................................. </w:t>
      </w:r>
      <w:r w:rsidR="00B556DA">
        <w:rPr>
          <w:sz w:val="28"/>
          <w:szCs w:val="28"/>
        </w:rPr>
        <w:t>7</w:t>
      </w:r>
    </w:p>
    <w:p w14:paraId="0F8CEEA5" w14:textId="47DE59EF" w:rsidR="008C0E13" w:rsidRDefault="00000000">
      <w:pPr>
        <w:spacing w:line="720" w:lineRule="auto"/>
        <w:rPr>
          <w:sz w:val="28"/>
          <w:szCs w:val="28"/>
        </w:rPr>
      </w:pPr>
      <w:r>
        <w:rPr>
          <w:sz w:val="28"/>
          <w:szCs w:val="28"/>
        </w:rPr>
        <w:t xml:space="preserve">Risks and Mitigations ....................................................... </w:t>
      </w:r>
      <w:r w:rsidR="00B556DA">
        <w:rPr>
          <w:sz w:val="28"/>
          <w:szCs w:val="28"/>
        </w:rPr>
        <w:t>7</w:t>
      </w:r>
    </w:p>
    <w:p w14:paraId="5CAA2A3A" w14:textId="0CE346C0" w:rsidR="008C0E13" w:rsidRPr="00B556DA" w:rsidRDefault="00000000" w:rsidP="00B556DA">
      <w:pPr>
        <w:spacing w:line="720" w:lineRule="auto"/>
        <w:rPr>
          <w:sz w:val="28"/>
          <w:szCs w:val="28"/>
        </w:rPr>
        <w:sectPr w:rsidR="008C0E13" w:rsidRPr="00B556DA">
          <w:footerReference w:type="default" r:id="rId10"/>
          <w:pgSz w:w="11906" w:h="16838"/>
          <w:pgMar w:top="1440" w:right="1800" w:bottom="1440" w:left="1800" w:header="720" w:footer="720" w:gutter="0"/>
          <w:pgNumType w:start="1"/>
          <w:cols w:space="720"/>
          <w:docGrid w:linePitch="360"/>
        </w:sectPr>
      </w:pPr>
      <w:r>
        <w:rPr>
          <w:sz w:val="28"/>
          <w:szCs w:val="28"/>
        </w:rPr>
        <w:t xml:space="preserve">Approvals ......................................................................... </w:t>
      </w:r>
      <w:r w:rsidR="00B556DA">
        <w:rPr>
          <w:sz w:val="28"/>
          <w:szCs w:val="28"/>
        </w:rPr>
        <w:t>7</w:t>
      </w:r>
    </w:p>
    <w:p w14:paraId="0722D9A7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Overview</w:t>
      </w:r>
    </w:p>
    <w:p w14:paraId="5F048254" w14:textId="77777777" w:rsidR="008C0E13" w:rsidRDefault="008C0E13">
      <w:pPr>
        <w:rPr>
          <w:sz w:val="28"/>
          <w:szCs w:val="28"/>
        </w:rPr>
      </w:pPr>
    </w:p>
    <w:p w14:paraId="4B08C63A" w14:textId="30E5D33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As a part of the project, ‘</w:t>
      </w:r>
      <w:r w:rsidR="001D13DE">
        <w:rPr>
          <w:sz w:val="28"/>
          <w:szCs w:val="28"/>
        </w:rPr>
        <w:t>nopCommerce</w:t>
      </w:r>
      <w:r>
        <w:rPr>
          <w:sz w:val="28"/>
          <w:szCs w:val="28"/>
        </w:rPr>
        <w:t xml:space="preserve">’ asked </w:t>
      </w:r>
      <w:r w:rsidR="002762AB">
        <w:rPr>
          <w:sz w:val="28"/>
          <w:szCs w:val="28"/>
        </w:rPr>
        <w:t>Nahid</w:t>
      </w:r>
      <w:r>
        <w:rPr>
          <w:sz w:val="28"/>
          <w:szCs w:val="28"/>
        </w:rPr>
        <w:t xml:space="preserve"> to test few functionalities of “</w:t>
      </w:r>
      <w:r w:rsidR="001D13DE" w:rsidRPr="001D13DE">
        <w:rPr>
          <w:sz w:val="28"/>
          <w:szCs w:val="28"/>
        </w:rPr>
        <w:t>https://demo.nopcommerce.com/</w:t>
      </w:r>
      <w:r>
        <w:rPr>
          <w:sz w:val="28"/>
          <w:szCs w:val="28"/>
        </w:rPr>
        <w:t>” web application.</w:t>
      </w:r>
    </w:p>
    <w:p w14:paraId="0BD6501D" w14:textId="77777777" w:rsidR="00DE1F3D" w:rsidRDefault="00DE1F3D">
      <w:pPr>
        <w:rPr>
          <w:sz w:val="28"/>
          <w:szCs w:val="28"/>
        </w:rPr>
      </w:pPr>
    </w:p>
    <w:p w14:paraId="2AA9869F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This document serves as high level test planning document with details on the scope of the project, test strategy, test schedule and resource requirements, test deliverables and schedule.</w:t>
      </w:r>
    </w:p>
    <w:p w14:paraId="449E5CA6" w14:textId="77777777" w:rsidR="008C0E13" w:rsidRDefault="008C0E13">
      <w:pPr>
        <w:rPr>
          <w:sz w:val="28"/>
          <w:szCs w:val="28"/>
        </w:rPr>
      </w:pPr>
    </w:p>
    <w:p w14:paraId="0A5532CF" w14:textId="77777777" w:rsidR="008C0E13" w:rsidRDefault="008C0E13">
      <w:pPr>
        <w:rPr>
          <w:sz w:val="28"/>
          <w:szCs w:val="28"/>
        </w:rPr>
      </w:pPr>
    </w:p>
    <w:p w14:paraId="018AF543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Scope</w:t>
      </w:r>
    </w:p>
    <w:p w14:paraId="4AEFB872" w14:textId="77777777" w:rsidR="008C0E13" w:rsidRDefault="008C0E13">
      <w:pPr>
        <w:rPr>
          <w:sz w:val="28"/>
          <w:szCs w:val="28"/>
        </w:rPr>
      </w:pPr>
    </w:p>
    <w:p w14:paraId="6983D497" w14:textId="23CE96F5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The scope of the project includes testing the following features of ‘</w:t>
      </w:r>
      <w:r w:rsidR="001D13DE" w:rsidRPr="001D13DE">
        <w:rPr>
          <w:sz w:val="28"/>
          <w:szCs w:val="28"/>
        </w:rPr>
        <w:t>https://demo.nopcommerce.com/</w:t>
      </w:r>
      <w:r>
        <w:rPr>
          <w:sz w:val="28"/>
          <w:szCs w:val="28"/>
        </w:rPr>
        <w:t>’ web application.</w:t>
      </w:r>
    </w:p>
    <w:p w14:paraId="6EEBD7F9" w14:textId="77777777" w:rsidR="002762AB" w:rsidRDefault="002762AB">
      <w:pPr>
        <w:rPr>
          <w:sz w:val="28"/>
          <w:szCs w:val="28"/>
        </w:rPr>
      </w:pPr>
    </w:p>
    <w:p w14:paraId="128A4044" w14:textId="77777777" w:rsidR="002762AB" w:rsidRDefault="002762AB">
      <w:pPr>
        <w:rPr>
          <w:sz w:val="28"/>
          <w:szCs w:val="28"/>
        </w:rPr>
      </w:pPr>
    </w:p>
    <w:p w14:paraId="017F8EBC" w14:textId="77777777" w:rsidR="008C0E13" w:rsidRDefault="008C0E13">
      <w:pPr>
        <w:rPr>
          <w:sz w:val="28"/>
          <w:szCs w:val="28"/>
        </w:rPr>
      </w:pPr>
    </w:p>
    <w:p w14:paraId="159368AA" w14:textId="77777777" w:rsidR="008C0E13" w:rsidRDefault="00000000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Inclusions</w:t>
      </w:r>
    </w:p>
    <w:p w14:paraId="5322F53C" w14:textId="77777777" w:rsidR="008C0E13" w:rsidRDefault="008C0E13">
      <w:pPr>
        <w:rPr>
          <w:sz w:val="28"/>
          <w:szCs w:val="28"/>
        </w:rPr>
      </w:pPr>
    </w:p>
    <w:p w14:paraId="7F26DBF7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Register</w:t>
      </w:r>
    </w:p>
    <w:p w14:paraId="10D1A119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&amp; Logout</w:t>
      </w:r>
    </w:p>
    <w:p w14:paraId="551DF40D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Forgot Password</w:t>
      </w:r>
    </w:p>
    <w:p w14:paraId="3711D0FE" w14:textId="6DD6282B" w:rsidR="006A12F3" w:rsidRPr="006A12F3" w:rsidRDefault="00000000" w:rsidP="006A12F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Search </w:t>
      </w:r>
    </w:p>
    <w:p w14:paraId="23640898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Downloads Page</w:t>
      </w:r>
    </w:p>
    <w:p w14:paraId="028ADE08" w14:textId="3E177108" w:rsidR="006A12F3" w:rsidRDefault="006A12F3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Community Poll</w:t>
      </w:r>
    </w:p>
    <w:p w14:paraId="4FAA6DA2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Compare</w:t>
      </w:r>
    </w:p>
    <w:p w14:paraId="583CC574" w14:textId="77777777" w:rsidR="008C0E13" w:rsidRDefault="00000000">
      <w:pPr>
        <w:numPr>
          <w:ilvl w:val="0"/>
          <w:numId w:val="1"/>
        </w:numPr>
        <w:tabs>
          <w:tab w:val="clear" w:pos="840"/>
          <w:tab w:val="left" w:pos="420"/>
        </w:tabs>
        <w:rPr>
          <w:sz w:val="28"/>
          <w:szCs w:val="28"/>
        </w:rPr>
      </w:pPr>
      <w:r>
        <w:rPr>
          <w:sz w:val="28"/>
          <w:szCs w:val="28"/>
        </w:rPr>
        <w:t>Add to Cart</w:t>
      </w:r>
    </w:p>
    <w:p w14:paraId="2E6FD8AB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Product Display Page</w:t>
      </w:r>
    </w:p>
    <w:p w14:paraId="13D7F6AF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Wish List</w:t>
      </w:r>
    </w:p>
    <w:p w14:paraId="5F1F53E4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Order History Page</w:t>
      </w:r>
    </w:p>
    <w:p w14:paraId="4FE23422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Shopping Cart</w:t>
      </w:r>
    </w:p>
    <w:p w14:paraId="33F6E22E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Currencies</w:t>
      </w:r>
    </w:p>
    <w:p w14:paraId="214FD2C8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 Page</w:t>
      </w:r>
    </w:p>
    <w:p w14:paraId="0E5614DB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Checkout Page</w:t>
      </w:r>
    </w:p>
    <w:p w14:paraId="176AD301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Account Page</w:t>
      </w:r>
    </w:p>
    <w:p w14:paraId="782D7EBD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Menu Options</w:t>
      </w:r>
    </w:p>
    <w:p w14:paraId="04640D67" w14:textId="77777777" w:rsidR="008C0E13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Footer Options</w:t>
      </w:r>
    </w:p>
    <w:p w14:paraId="02C15B17" w14:textId="77777777" w:rsidR="002762AB" w:rsidRDefault="002762AB" w:rsidP="002762AB">
      <w:pPr>
        <w:tabs>
          <w:tab w:val="left" w:pos="840"/>
        </w:tabs>
        <w:ind w:left="840"/>
        <w:rPr>
          <w:sz w:val="28"/>
          <w:szCs w:val="28"/>
        </w:rPr>
      </w:pPr>
    </w:p>
    <w:p w14:paraId="0D62DBE6" w14:textId="77777777" w:rsidR="008C0E13" w:rsidRDefault="008C0E13">
      <w:pPr>
        <w:rPr>
          <w:sz w:val="28"/>
          <w:szCs w:val="28"/>
        </w:rPr>
      </w:pPr>
    </w:p>
    <w:p w14:paraId="249AB1DE" w14:textId="0B7E9050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From our understanding, we </w:t>
      </w:r>
      <w:r w:rsidR="002762AB">
        <w:rPr>
          <w:sz w:val="28"/>
          <w:szCs w:val="28"/>
        </w:rPr>
        <w:t xml:space="preserve">believe </w:t>
      </w:r>
      <w:r>
        <w:rPr>
          <w:sz w:val="28"/>
          <w:szCs w:val="28"/>
        </w:rPr>
        <w:t>above functional areas need to be tested.</w:t>
      </w:r>
    </w:p>
    <w:p w14:paraId="5DA644AC" w14:textId="77777777" w:rsidR="008C0E13" w:rsidRDefault="008C0E13">
      <w:pPr>
        <w:rPr>
          <w:sz w:val="28"/>
          <w:szCs w:val="28"/>
        </w:rPr>
      </w:pPr>
    </w:p>
    <w:p w14:paraId="4EA56F12" w14:textId="77777777" w:rsidR="008C0E13" w:rsidRDefault="008C0E13">
      <w:pPr>
        <w:rPr>
          <w:sz w:val="28"/>
          <w:szCs w:val="28"/>
        </w:rPr>
      </w:pPr>
    </w:p>
    <w:p w14:paraId="721F598C" w14:textId="77777777" w:rsidR="002762AB" w:rsidRDefault="002762AB">
      <w:pPr>
        <w:rPr>
          <w:sz w:val="28"/>
          <w:szCs w:val="28"/>
        </w:rPr>
      </w:pPr>
    </w:p>
    <w:p w14:paraId="278B2C88" w14:textId="77777777" w:rsidR="002762AB" w:rsidRDefault="002762AB">
      <w:pPr>
        <w:rPr>
          <w:sz w:val="28"/>
          <w:szCs w:val="28"/>
        </w:rPr>
      </w:pPr>
    </w:p>
    <w:p w14:paraId="77DCA276" w14:textId="77777777" w:rsidR="002762AB" w:rsidRDefault="002762AB">
      <w:pPr>
        <w:rPr>
          <w:sz w:val="28"/>
          <w:szCs w:val="28"/>
        </w:rPr>
      </w:pPr>
    </w:p>
    <w:p w14:paraId="071D919D" w14:textId="04F64C60" w:rsidR="008C0E13" w:rsidRDefault="00000000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Test </w:t>
      </w:r>
      <w:r w:rsidR="002762AB">
        <w:rPr>
          <w:sz w:val="30"/>
          <w:szCs w:val="30"/>
          <w:u w:val="single"/>
        </w:rPr>
        <w:t>Environment</w:t>
      </w:r>
    </w:p>
    <w:p w14:paraId="1467E245" w14:textId="77777777" w:rsidR="008C0E13" w:rsidRDefault="008C0E13">
      <w:pPr>
        <w:rPr>
          <w:sz w:val="30"/>
          <w:szCs w:val="30"/>
          <w:u w:val="single"/>
        </w:rPr>
      </w:pPr>
    </w:p>
    <w:p w14:paraId="70602750" w14:textId="77777777" w:rsidR="008C0E13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Kali Linux - Chrome, Firefox, Brave</w:t>
      </w:r>
    </w:p>
    <w:p w14:paraId="33D11562" w14:textId="77777777" w:rsidR="008C0E13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Windows 10 Home - Chrome, Firefox, Brave and MS Edge</w:t>
      </w:r>
    </w:p>
    <w:p w14:paraId="772E2B09" w14:textId="77777777" w:rsidR="008C0E13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Mac OS - Safari Browser</w:t>
      </w:r>
    </w:p>
    <w:p w14:paraId="413601B0" w14:textId="77777777" w:rsidR="008C0E13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Android Mobile OS - Chrome</w:t>
      </w:r>
    </w:p>
    <w:p w14:paraId="4FEB9BDF" w14:textId="77777777" w:rsidR="008C0E13" w:rsidRDefault="008C0E13">
      <w:pPr>
        <w:rPr>
          <w:sz w:val="28"/>
          <w:szCs w:val="28"/>
        </w:rPr>
      </w:pPr>
    </w:p>
    <w:p w14:paraId="1CC7992C" w14:textId="77777777" w:rsidR="008C0E13" w:rsidRDefault="008C0E13">
      <w:pPr>
        <w:rPr>
          <w:sz w:val="28"/>
          <w:szCs w:val="28"/>
        </w:rPr>
      </w:pPr>
    </w:p>
    <w:p w14:paraId="304BFAB0" w14:textId="77777777" w:rsidR="008C0E13" w:rsidRDefault="00000000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Exclusions</w:t>
      </w:r>
    </w:p>
    <w:p w14:paraId="6DDCF346" w14:textId="77777777" w:rsidR="008C0E13" w:rsidRDefault="008C0E13">
      <w:pPr>
        <w:rPr>
          <w:sz w:val="28"/>
          <w:szCs w:val="28"/>
        </w:rPr>
      </w:pPr>
    </w:p>
    <w:p w14:paraId="506DAD41" w14:textId="77777777" w:rsidR="008C0E13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All the features except that are mentioned under ‘Inclusions’</w:t>
      </w:r>
    </w:p>
    <w:p w14:paraId="1A9C74F3" w14:textId="77777777" w:rsidR="008C0E13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Any third-party features or Payment gateways</w:t>
      </w:r>
    </w:p>
    <w:p w14:paraId="7F3F5C0D" w14:textId="77777777" w:rsidR="008C0E13" w:rsidRDefault="0000000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Test Automation</w:t>
      </w:r>
    </w:p>
    <w:p w14:paraId="3CBB4D64" w14:textId="77777777" w:rsidR="008C0E13" w:rsidRDefault="008C0E13">
      <w:pPr>
        <w:rPr>
          <w:sz w:val="28"/>
          <w:szCs w:val="28"/>
        </w:rPr>
      </w:pPr>
    </w:p>
    <w:p w14:paraId="7894DA1B" w14:textId="77777777" w:rsidR="008C0E13" w:rsidRDefault="008C0E13">
      <w:pPr>
        <w:rPr>
          <w:sz w:val="28"/>
          <w:szCs w:val="28"/>
        </w:rPr>
      </w:pPr>
    </w:p>
    <w:p w14:paraId="0180236A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Strategy</w:t>
      </w:r>
    </w:p>
    <w:p w14:paraId="2BDB58AD" w14:textId="77777777" w:rsidR="008C0E13" w:rsidRDefault="008C0E13">
      <w:pPr>
        <w:rPr>
          <w:sz w:val="28"/>
          <w:szCs w:val="28"/>
        </w:rPr>
      </w:pPr>
    </w:p>
    <w:p w14:paraId="18E59D0C" w14:textId="475CCF79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‘</w:t>
      </w:r>
      <w:r w:rsidR="00DE1F3D">
        <w:rPr>
          <w:sz w:val="28"/>
          <w:szCs w:val="28"/>
        </w:rPr>
        <w:t>Nahid</w:t>
      </w:r>
      <w:r>
        <w:rPr>
          <w:sz w:val="28"/>
          <w:szCs w:val="28"/>
        </w:rPr>
        <w:t>’ has communicated with ‘</w:t>
      </w:r>
      <w:r w:rsidR="001D13DE">
        <w:rPr>
          <w:sz w:val="28"/>
          <w:szCs w:val="28"/>
        </w:rPr>
        <w:t>nopCommerce</w:t>
      </w:r>
      <w:r>
        <w:rPr>
          <w:sz w:val="28"/>
          <w:szCs w:val="28"/>
        </w:rPr>
        <w:t>’ and has understood that we need to perform Functional Testing of all the functionalities mentioned in the above scope section.</w:t>
      </w:r>
    </w:p>
    <w:p w14:paraId="3BC69D2E" w14:textId="77777777" w:rsidR="008C0E13" w:rsidRDefault="008C0E13">
      <w:pPr>
        <w:rPr>
          <w:sz w:val="28"/>
          <w:szCs w:val="28"/>
        </w:rPr>
      </w:pPr>
    </w:p>
    <w:p w14:paraId="4D88B84D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As part of Functional Testing, we will follow the below approach for Testing:</w:t>
      </w:r>
    </w:p>
    <w:p w14:paraId="1113482E" w14:textId="77777777" w:rsidR="008C0E13" w:rsidRDefault="008C0E13">
      <w:pPr>
        <w:rPr>
          <w:sz w:val="28"/>
          <w:szCs w:val="28"/>
        </w:rPr>
      </w:pPr>
    </w:p>
    <w:p w14:paraId="2BC4B6E6" w14:textId="77777777" w:rsidR="008C0E13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 01:</w:t>
      </w:r>
      <w:r>
        <w:rPr>
          <w:sz w:val="28"/>
          <w:szCs w:val="28"/>
        </w:rPr>
        <w:t xml:space="preserve"> Creation of Test Scenarios and Test Cases for the different features in scope.</w:t>
      </w:r>
    </w:p>
    <w:p w14:paraId="34A95326" w14:textId="77777777" w:rsidR="008C0E13" w:rsidRDefault="008C0E13">
      <w:pPr>
        <w:rPr>
          <w:sz w:val="28"/>
          <w:szCs w:val="28"/>
        </w:rPr>
      </w:pPr>
    </w:p>
    <w:p w14:paraId="5EE7981E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We will apply several Test Designing techniques while creating Test Cases</w:t>
      </w:r>
    </w:p>
    <w:p w14:paraId="75C3A364" w14:textId="77777777" w:rsidR="008C0E13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Equivalence Class Partition</w:t>
      </w:r>
    </w:p>
    <w:p w14:paraId="6D603421" w14:textId="77777777" w:rsidR="008C0E13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Boundary Value Analysis</w:t>
      </w:r>
    </w:p>
    <w:p w14:paraId="1EBCB91F" w14:textId="77777777" w:rsidR="008C0E13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Decision Table Testing</w:t>
      </w:r>
    </w:p>
    <w:p w14:paraId="491699BA" w14:textId="77777777" w:rsidR="008C0E13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State Transition Testing</w:t>
      </w:r>
    </w:p>
    <w:p w14:paraId="031448A5" w14:textId="77777777" w:rsidR="008C0E13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Use Case Testing</w:t>
      </w:r>
    </w:p>
    <w:p w14:paraId="3C338DC6" w14:textId="77777777" w:rsidR="008C0E13" w:rsidRDefault="008C0E13">
      <w:pPr>
        <w:rPr>
          <w:sz w:val="28"/>
          <w:szCs w:val="28"/>
        </w:rPr>
      </w:pPr>
    </w:p>
    <w:p w14:paraId="770F575F" w14:textId="2297C3EF" w:rsidR="00DE1F3D" w:rsidRDefault="00000000">
      <w:pPr>
        <w:rPr>
          <w:sz w:val="28"/>
          <w:szCs w:val="28"/>
        </w:rPr>
      </w:pPr>
      <w:r>
        <w:rPr>
          <w:sz w:val="28"/>
          <w:szCs w:val="28"/>
        </w:rPr>
        <w:t>I also use my expertise in creating Test Cases by applying the below:</w:t>
      </w:r>
    </w:p>
    <w:p w14:paraId="516BC30A" w14:textId="77777777" w:rsidR="008C0E13" w:rsidRDefault="00000000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Error Guessing</w:t>
      </w:r>
    </w:p>
    <w:p w14:paraId="653DB34B" w14:textId="2166E046" w:rsidR="00DE1F3D" w:rsidRPr="00DE1F3D" w:rsidRDefault="00000000" w:rsidP="00DE1F3D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Exploratory Testing</w:t>
      </w:r>
    </w:p>
    <w:p w14:paraId="0CCA84DA" w14:textId="783F9E4F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</w:t>
      </w:r>
      <w:r w:rsidR="002762AB">
        <w:rPr>
          <w:sz w:val="28"/>
          <w:szCs w:val="28"/>
        </w:rPr>
        <w:t>prioritize</w:t>
      </w:r>
      <w:r>
        <w:rPr>
          <w:sz w:val="28"/>
          <w:szCs w:val="28"/>
        </w:rPr>
        <w:t xml:space="preserve"> the Test Cases</w:t>
      </w:r>
      <w:r w:rsidR="009C29A9">
        <w:rPr>
          <w:sz w:val="28"/>
          <w:szCs w:val="28"/>
        </w:rPr>
        <w:t>.</w:t>
      </w:r>
    </w:p>
    <w:p w14:paraId="505762DB" w14:textId="77777777" w:rsidR="008C0E13" w:rsidRDefault="008C0E13">
      <w:pPr>
        <w:rPr>
          <w:sz w:val="28"/>
          <w:szCs w:val="28"/>
        </w:rPr>
      </w:pPr>
    </w:p>
    <w:p w14:paraId="64E02F1E" w14:textId="077C73C2" w:rsidR="009C29A9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 02:</w:t>
      </w:r>
      <w:r>
        <w:rPr>
          <w:sz w:val="28"/>
          <w:szCs w:val="28"/>
        </w:rPr>
        <w:t xml:space="preserve"> My testing process, when we get an Application for Testing: </w:t>
      </w:r>
    </w:p>
    <w:p w14:paraId="3C80EF92" w14:textId="77777777" w:rsidR="009C29A9" w:rsidRDefault="009C29A9">
      <w:pPr>
        <w:rPr>
          <w:sz w:val="28"/>
          <w:szCs w:val="28"/>
        </w:rPr>
      </w:pPr>
    </w:p>
    <w:p w14:paraId="782ACA4D" w14:textId="1F9B537C" w:rsidR="008C0E13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Firstly, </w:t>
      </w:r>
      <w:r w:rsidR="009C29A9">
        <w:rPr>
          <w:sz w:val="28"/>
          <w:szCs w:val="28"/>
        </w:rPr>
        <w:t>I</w:t>
      </w:r>
      <w:r>
        <w:rPr>
          <w:sz w:val="28"/>
          <w:szCs w:val="28"/>
        </w:rPr>
        <w:t xml:space="preserve"> will perform Smoke Testing to check whether the different and important functionalities of the application are working.</w:t>
      </w:r>
    </w:p>
    <w:p w14:paraId="1C9FE4C2" w14:textId="77777777" w:rsidR="008C0E13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 reject the build, if the Smoke Testing fails and will wait for the stable build before performing in depth testing of the application functionalities.</w:t>
      </w:r>
    </w:p>
    <w:p w14:paraId="3D17B8D3" w14:textId="05606E3C" w:rsidR="008C0E13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Once </w:t>
      </w:r>
      <w:r w:rsidR="009C29A9">
        <w:rPr>
          <w:sz w:val="28"/>
          <w:szCs w:val="28"/>
        </w:rPr>
        <w:t>I</w:t>
      </w:r>
      <w:r>
        <w:rPr>
          <w:sz w:val="28"/>
          <w:szCs w:val="28"/>
        </w:rPr>
        <w:t xml:space="preserve"> receive a stable build, which passes Smoke Testing, I perform in depth testing using the Test Cases created.</w:t>
      </w:r>
    </w:p>
    <w:p w14:paraId="521A4208" w14:textId="11BF599E" w:rsidR="008C0E13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Multiple Test Resources will be testing the same application on multiple </w:t>
      </w:r>
      <w:r w:rsidR="009C29A9">
        <w:rPr>
          <w:sz w:val="28"/>
          <w:szCs w:val="28"/>
        </w:rPr>
        <w:t>supported</w:t>
      </w:r>
      <w:r>
        <w:rPr>
          <w:sz w:val="28"/>
          <w:szCs w:val="28"/>
        </w:rPr>
        <w:t xml:space="preserve"> </w:t>
      </w:r>
      <w:r w:rsidR="009C29A9">
        <w:rPr>
          <w:sz w:val="28"/>
          <w:szCs w:val="28"/>
        </w:rPr>
        <w:t>environments</w:t>
      </w:r>
      <w:r>
        <w:rPr>
          <w:sz w:val="28"/>
          <w:szCs w:val="28"/>
        </w:rPr>
        <w:t xml:space="preserve"> simultaneously.</w:t>
      </w:r>
    </w:p>
    <w:p w14:paraId="5463FC67" w14:textId="1BBEF977" w:rsidR="008C0E13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Then </w:t>
      </w:r>
      <w:r w:rsidR="009C29A9">
        <w:rPr>
          <w:sz w:val="28"/>
          <w:szCs w:val="28"/>
        </w:rPr>
        <w:t xml:space="preserve">I </w:t>
      </w:r>
      <w:r>
        <w:rPr>
          <w:sz w:val="28"/>
          <w:szCs w:val="28"/>
        </w:rPr>
        <w:t xml:space="preserve">report the bugs in bug tracking tool and send dev. management the defect found on </w:t>
      </w:r>
      <w:r w:rsidR="009C29A9">
        <w:rPr>
          <w:sz w:val="28"/>
          <w:szCs w:val="28"/>
        </w:rPr>
        <w:t>that</w:t>
      </w:r>
      <w:r>
        <w:rPr>
          <w:sz w:val="28"/>
          <w:szCs w:val="28"/>
        </w:rPr>
        <w:t xml:space="preserve"> day in a status and of the day email.</w:t>
      </w:r>
    </w:p>
    <w:p w14:paraId="1AD6F0E8" w14:textId="4FDD3158" w:rsidR="008C0E13" w:rsidRDefault="00000000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As a part of the Testing, </w:t>
      </w:r>
      <w:r w:rsidR="009C29A9">
        <w:rPr>
          <w:sz w:val="28"/>
          <w:szCs w:val="28"/>
        </w:rPr>
        <w:t>I</w:t>
      </w:r>
      <w:r>
        <w:rPr>
          <w:sz w:val="28"/>
          <w:szCs w:val="28"/>
        </w:rPr>
        <w:t xml:space="preserve"> will perform the below types of the Testing:</w:t>
      </w:r>
    </w:p>
    <w:p w14:paraId="42E4C6ED" w14:textId="77777777" w:rsidR="008C0E13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Smoke Testing and Sanity Testing</w:t>
      </w:r>
    </w:p>
    <w:p w14:paraId="5DB05959" w14:textId="77777777" w:rsidR="008C0E13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Regression Testing and Retesting</w:t>
      </w:r>
    </w:p>
    <w:p w14:paraId="516090B6" w14:textId="77777777" w:rsidR="008C0E13" w:rsidRDefault="0000000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Usability Testing, Functionality &amp; UI Testing</w:t>
      </w:r>
    </w:p>
    <w:p w14:paraId="009C66BF" w14:textId="5D0154F9" w:rsidR="008C0E13" w:rsidRDefault="00000000">
      <w:pPr>
        <w:numPr>
          <w:ilvl w:val="0"/>
          <w:numId w:val="5"/>
        </w:numPr>
        <w:tabs>
          <w:tab w:val="clear" w:pos="425"/>
        </w:tabs>
        <w:rPr>
          <w:sz w:val="28"/>
          <w:szCs w:val="28"/>
        </w:rPr>
      </w:pPr>
      <w:r>
        <w:rPr>
          <w:sz w:val="28"/>
          <w:szCs w:val="28"/>
        </w:rPr>
        <w:t xml:space="preserve">I repeat Test Cycles until </w:t>
      </w:r>
      <w:r w:rsidR="00D5722B">
        <w:rPr>
          <w:sz w:val="28"/>
          <w:szCs w:val="28"/>
        </w:rPr>
        <w:t>I</w:t>
      </w:r>
      <w:r>
        <w:rPr>
          <w:sz w:val="28"/>
          <w:szCs w:val="28"/>
        </w:rPr>
        <w:t xml:space="preserve"> get the quality product. </w:t>
      </w:r>
    </w:p>
    <w:p w14:paraId="0B1E4B96" w14:textId="77777777" w:rsidR="008C0E13" w:rsidRDefault="008C0E13">
      <w:pPr>
        <w:rPr>
          <w:sz w:val="28"/>
          <w:szCs w:val="28"/>
        </w:rPr>
      </w:pPr>
    </w:p>
    <w:p w14:paraId="244674B0" w14:textId="77777777" w:rsidR="008C0E13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Step 03:</w:t>
      </w:r>
      <w:r>
        <w:rPr>
          <w:sz w:val="28"/>
          <w:szCs w:val="28"/>
        </w:rPr>
        <w:t xml:space="preserve"> I will follow the below best practices to make our Testing better:</w:t>
      </w:r>
    </w:p>
    <w:p w14:paraId="3DF755F2" w14:textId="77777777" w:rsidR="008C0E13" w:rsidRDefault="008C0E13">
      <w:pPr>
        <w:rPr>
          <w:sz w:val="28"/>
          <w:szCs w:val="28"/>
        </w:rPr>
      </w:pPr>
    </w:p>
    <w:p w14:paraId="54A90A7A" w14:textId="77777777" w:rsidR="008C0E13" w:rsidRDefault="00000000">
      <w:pPr>
        <w:numPr>
          <w:ilvl w:val="0"/>
          <w:numId w:val="7"/>
        </w:numPr>
        <w:tabs>
          <w:tab w:val="clear" w:pos="425"/>
        </w:tabs>
        <w:rPr>
          <w:sz w:val="28"/>
          <w:szCs w:val="28"/>
        </w:rPr>
      </w:pPr>
      <w:r>
        <w:rPr>
          <w:sz w:val="28"/>
          <w:szCs w:val="28"/>
        </w:rPr>
        <w:t>Context Driven Testing - I will be performing Testing as per the context of the given application.</w:t>
      </w:r>
    </w:p>
    <w:p w14:paraId="7403DF81" w14:textId="77777777" w:rsidR="008C0E13" w:rsidRDefault="00000000">
      <w:pPr>
        <w:numPr>
          <w:ilvl w:val="0"/>
          <w:numId w:val="7"/>
        </w:numPr>
        <w:tabs>
          <w:tab w:val="clear" w:pos="425"/>
        </w:tabs>
        <w:rPr>
          <w:sz w:val="28"/>
          <w:szCs w:val="28"/>
        </w:rPr>
      </w:pPr>
      <w:r>
        <w:rPr>
          <w:sz w:val="28"/>
          <w:szCs w:val="28"/>
        </w:rPr>
        <w:t>Shift Left Testing - I will start testing from the beginning stages of the development itself, instead of waiting for the stable build.</w:t>
      </w:r>
    </w:p>
    <w:p w14:paraId="53A25B5D" w14:textId="1B8E0BEE" w:rsidR="008C0E13" w:rsidRDefault="00000000">
      <w:pPr>
        <w:numPr>
          <w:ilvl w:val="0"/>
          <w:numId w:val="7"/>
        </w:numPr>
        <w:tabs>
          <w:tab w:val="clear" w:pos="425"/>
        </w:tabs>
        <w:rPr>
          <w:sz w:val="28"/>
          <w:szCs w:val="28"/>
        </w:rPr>
      </w:pPr>
      <w:r>
        <w:rPr>
          <w:sz w:val="28"/>
          <w:szCs w:val="28"/>
        </w:rPr>
        <w:t xml:space="preserve">Exploratory Testing - Using my expertise </w:t>
      </w:r>
      <w:r w:rsidR="00D5722B">
        <w:rPr>
          <w:sz w:val="28"/>
          <w:szCs w:val="28"/>
        </w:rPr>
        <w:t>I</w:t>
      </w:r>
      <w:r>
        <w:rPr>
          <w:sz w:val="28"/>
          <w:szCs w:val="28"/>
        </w:rPr>
        <w:t xml:space="preserve"> will perform Exploratory Testing, apart from the normal execution of the Test Cases.</w:t>
      </w:r>
    </w:p>
    <w:p w14:paraId="1697D03C" w14:textId="77777777" w:rsidR="008C0E13" w:rsidRDefault="00000000">
      <w:pPr>
        <w:numPr>
          <w:ilvl w:val="0"/>
          <w:numId w:val="7"/>
        </w:numPr>
        <w:tabs>
          <w:tab w:val="clear" w:pos="425"/>
        </w:tabs>
        <w:rPr>
          <w:sz w:val="28"/>
          <w:szCs w:val="28"/>
        </w:rPr>
      </w:pPr>
      <w:r>
        <w:rPr>
          <w:sz w:val="28"/>
          <w:szCs w:val="28"/>
        </w:rPr>
        <w:t>End to End Flow Testing - I will test the end-to-end scenario which involve multiple functionalities to simulate the end user flows.</w:t>
      </w:r>
    </w:p>
    <w:p w14:paraId="2E8D6EBF" w14:textId="77777777" w:rsidR="008C0E13" w:rsidRDefault="008C0E13">
      <w:pPr>
        <w:rPr>
          <w:sz w:val="28"/>
          <w:szCs w:val="28"/>
        </w:rPr>
      </w:pPr>
    </w:p>
    <w:p w14:paraId="02DE6005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Defect Reporting Procedure</w:t>
      </w:r>
    </w:p>
    <w:p w14:paraId="28164FFF" w14:textId="77777777" w:rsidR="008C0E13" w:rsidRDefault="008C0E13">
      <w:pPr>
        <w:rPr>
          <w:sz w:val="28"/>
          <w:szCs w:val="28"/>
        </w:rPr>
      </w:pPr>
    </w:p>
    <w:p w14:paraId="7B07BB9B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During the test execution - </w:t>
      </w:r>
    </w:p>
    <w:p w14:paraId="72B53592" w14:textId="77B356C5" w:rsidR="008C0E13" w:rsidRDefault="00000000">
      <w:pPr>
        <w:numPr>
          <w:ilvl w:val="0"/>
          <w:numId w:val="8"/>
        </w:numPr>
        <w:tabs>
          <w:tab w:val="clear" w:pos="840"/>
        </w:tabs>
        <w:rPr>
          <w:sz w:val="28"/>
          <w:szCs w:val="28"/>
        </w:rPr>
      </w:pPr>
      <w:r>
        <w:rPr>
          <w:sz w:val="28"/>
          <w:szCs w:val="28"/>
        </w:rPr>
        <w:t xml:space="preserve">Any deviation from expected </w:t>
      </w:r>
      <w:r w:rsidR="009C29A9">
        <w:rPr>
          <w:sz w:val="28"/>
          <w:szCs w:val="28"/>
        </w:rPr>
        <w:t>behavior</w:t>
      </w:r>
      <w:r>
        <w:rPr>
          <w:sz w:val="28"/>
          <w:szCs w:val="28"/>
        </w:rPr>
        <w:t xml:space="preserve"> by the application will be noted. If it </w:t>
      </w:r>
      <w:r w:rsidR="006F74D8">
        <w:rPr>
          <w:sz w:val="28"/>
          <w:szCs w:val="28"/>
        </w:rPr>
        <w:t>cannot</w:t>
      </w:r>
      <w:r>
        <w:rPr>
          <w:sz w:val="28"/>
          <w:szCs w:val="28"/>
        </w:rPr>
        <w:t xml:space="preserve"> be reported as a defect, </w:t>
      </w:r>
      <w:r w:rsidR="009C29A9">
        <w:rPr>
          <w:sz w:val="28"/>
          <w:szCs w:val="28"/>
        </w:rPr>
        <w:t>it would</w:t>
      </w:r>
      <w:r>
        <w:rPr>
          <w:sz w:val="28"/>
          <w:szCs w:val="28"/>
        </w:rPr>
        <w:t xml:space="preserve"> be reported as an observation/issue or posed as a question.</w:t>
      </w:r>
    </w:p>
    <w:p w14:paraId="2CD52371" w14:textId="77777777" w:rsidR="008C0E13" w:rsidRDefault="00000000">
      <w:pPr>
        <w:numPr>
          <w:ilvl w:val="0"/>
          <w:numId w:val="8"/>
        </w:numPr>
        <w:tabs>
          <w:tab w:val="clear" w:pos="840"/>
        </w:tabs>
        <w:rPr>
          <w:sz w:val="28"/>
          <w:szCs w:val="28"/>
        </w:rPr>
      </w:pPr>
      <w:r>
        <w:rPr>
          <w:sz w:val="28"/>
          <w:szCs w:val="28"/>
        </w:rPr>
        <w:t>Any usability issues will also be reported.</w:t>
      </w:r>
    </w:p>
    <w:p w14:paraId="07BD7434" w14:textId="77777777" w:rsidR="008C0E13" w:rsidRDefault="00000000">
      <w:pPr>
        <w:numPr>
          <w:ilvl w:val="0"/>
          <w:numId w:val="8"/>
        </w:numPr>
        <w:tabs>
          <w:tab w:val="clear" w:pos="840"/>
        </w:tabs>
        <w:rPr>
          <w:sz w:val="28"/>
          <w:szCs w:val="28"/>
        </w:rPr>
      </w:pPr>
      <w:r>
        <w:rPr>
          <w:sz w:val="28"/>
          <w:szCs w:val="28"/>
        </w:rPr>
        <w:t>After discovery of a defect, it will be retested to verify reproducibility of the defect. Screenshots with steps to reproduce are documented.</w:t>
      </w:r>
    </w:p>
    <w:p w14:paraId="0A1FB3AE" w14:textId="77777777" w:rsidR="008C0E13" w:rsidRDefault="00000000">
      <w:pPr>
        <w:numPr>
          <w:ilvl w:val="0"/>
          <w:numId w:val="8"/>
        </w:numPr>
        <w:tabs>
          <w:tab w:val="clear" w:pos="840"/>
        </w:tabs>
        <w:rPr>
          <w:sz w:val="28"/>
          <w:szCs w:val="28"/>
        </w:rPr>
      </w:pPr>
      <w:r>
        <w:rPr>
          <w:sz w:val="28"/>
          <w:szCs w:val="28"/>
        </w:rPr>
        <w:t xml:space="preserve">Every day, at the end of the test execution, defects encountered </w:t>
      </w:r>
      <w:r>
        <w:rPr>
          <w:sz w:val="28"/>
          <w:szCs w:val="28"/>
        </w:rPr>
        <w:lastRenderedPageBreak/>
        <w:t>will be set along with the observations.</w:t>
      </w:r>
    </w:p>
    <w:p w14:paraId="1F35FB6D" w14:textId="77777777" w:rsidR="008C0E1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</w:t>
      </w:r>
    </w:p>
    <w:p w14:paraId="74FB3646" w14:textId="77777777" w:rsidR="008C0E13" w:rsidRDefault="00000000">
      <w:pPr>
        <w:numPr>
          <w:ilvl w:val="0"/>
          <w:numId w:val="9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Defect will be documented in a excel.</w:t>
      </w:r>
    </w:p>
    <w:p w14:paraId="2793A115" w14:textId="4095B1A8" w:rsidR="008C0E13" w:rsidRDefault="00000000" w:rsidP="00D5722B">
      <w:pPr>
        <w:numPr>
          <w:ilvl w:val="0"/>
          <w:numId w:val="9"/>
        </w:numPr>
        <w:tabs>
          <w:tab w:val="clear" w:pos="420"/>
        </w:tabs>
        <w:rPr>
          <w:sz w:val="28"/>
          <w:szCs w:val="28"/>
        </w:rPr>
      </w:pPr>
      <w:r>
        <w:rPr>
          <w:sz w:val="28"/>
          <w:szCs w:val="28"/>
        </w:rPr>
        <w:t>Test Scenarios and Test cases will be documented in an excel document.</w:t>
      </w:r>
    </w:p>
    <w:p w14:paraId="6705CD70" w14:textId="77777777" w:rsidR="00D5722B" w:rsidRPr="00D5722B" w:rsidRDefault="00D5722B" w:rsidP="00D5722B">
      <w:pPr>
        <w:ind w:left="420"/>
        <w:rPr>
          <w:sz w:val="28"/>
          <w:szCs w:val="28"/>
        </w:rPr>
      </w:pPr>
    </w:p>
    <w:p w14:paraId="6597775F" w14:textId="77777777" w:rsidR="008C0E1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Roles/Responsibilities</w:t>
      </w:r>
    </w:p>
    <w:p w14:paraId="7ECB620E" w14:textId="77777777" w:rsidR="008C0E13" w:rsidRDefault="008C0E13">
      <w:pPr>
        <w:rPr>
          <w:b/>
          <w:bCs/>
          <w:sz w:val="28"/>
          <w:szCs w:val="28"/>
        </w:rPr>
      </w:pPr>
    </w:p>
    <w:tbl>
      <w:tblPr>
        <w:tblStyle w:val="TableGrid"/>
        <w:tblW w:w="9253" w:type="dxa"/>
        <w:tblLook w:val="04A0" w:firstRow="1" w:lastRow="0" w:firstColumn="1" w:lastColumn="0" w:noHBand="0" w:noVBand="1"/>
      </w:tblPr>
      <w:tblGrid>
        <w:gridCol w:w="2263"/>
        <w:gridCol w:w="2340"/>
        <w:gridCol w:w="4650"/>
      </w:tblGrid>
      <w:tr w:rsidR="008C0E13" w14:paraId="6EAEF45A" w14:textId="77777777">
        <w:trPr>
          <w:trHeight w:val="756"/>
        </w:trPr>
        <w:tc>
          <w:tcPr>
            <w:tcW w:w="2263" w:type="dxa"/>
            <w:shd w:val="clear" w:color="auto" w:fill="BFBFBF" w:themeFill="background1" w:themeFillShade="BF"/>
          </w:tcPr>
          <w:p w14:paraId="5B7DBE87" w14:textId="77777777" w:rsidR="008C0E13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02031C3C" w14:textId="77777777" w:rsidR="008C0E13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4650" w:type="dxa"/>
            <w:shd w:val="clear" w:color="auto" w:fill="BFBFBF" w:themeFill="background1" w:themeFillShade="BF"/>
          </w:tcPr>
          <w:p w14:paraId="4C5EDF72" w14:textId="77777777" w:rsidR="008C0E13" w:rsidRDefault="000000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Responsibilities</w:t>
            </w:r>
          </w:p>
        </w:tc>
      </w:tr>
      <w:tr w:rsidR="008C0E13" w14:paraId="7DA2633C" w14:textId="77777777">
        <w:trPr>
          <w:trHeight w:val="756"/>
        </w:trPr>
        <w:tc>
          <w:tcPr>
            <w:tcW w:w="2263" w:type="dxa"/>
          </w:tcPr>
          <w:p w14:paraId="48E10CAB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 A</w:t>
            </w:r>
          </w:p>
        </w:tc>
        <w:tc>
          <w:tcPr>
            <w:tcW w:w="2340" w:type="dxa"/>
          </w:tcPr>
          <w:p w14:paraId="7CAFCC37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Manager</w:t>
            </w:r>
          </w:p>
        </w:tc>
        <w:tc>
          <w:tcPr>
            <w:tcW w:w="4650" w:type="dxa"/>
          </w:tcPr>
          <w:p w14:paraId="7F3A60D9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Escalations</w:t>
            </w:r>
          </w:p>
        </w:tc>
      </w:tr>
      <w:tr w:rsidR="008C0E13" w14:paraId="1EFC40C1" w14:textId="77777777">
        <w:trPr>
          <w:trHeight w:val="756"/>
        </w:trPr>
        <w:tc>
          <w:tcPr>
            <w:tcW w:w="2263" w:type="dxa"/>
          </w:tcPr>
          <w:p w14:paraId="59C5DF1E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 B</w:t>
            </w:r>
          </w:p>
        </w:tc>
        <w:tc>
          <w:tcPr>
            <w:tcW w:w="2340" w:type="dxa"/>
          </w:tcPr>
          <w:p w14:paraId="170D7883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Lead</w:t>
            </w:r>
          </w:p>
        </w:tc>
        <w:tc>
          <w:tcPr>
            <w:tcW w:w="4650" w:type="dxa"/>
          </w:tcPr>
          <w:p w14:paraId="7AD501AB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the test plan and get the client signoffs</w:t>
            </w:r>
          </w:p>
          <w:p w14:paraId="58ADF348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 with the application, create and execute the test cases</w:t>
            </w:r>
          </w:p>
          <w:p w14:paraId="245AFC3B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 Defects</w:t>
            </w:r>
          </w:p>
          <w:p w14:paraId="518B2C90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Coordinate the test execution. Verify validity of the defect being reported.</w:t>
            </w:r>
          </w:p>
          <w:p w14:paraId="633974F0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Submit daily issue updates and summary defect reports to the client</w:t>
            </w:r>
          </w:p>
          <w:p w14:paraId="2E481938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Attend any meeting with client.</w:t>
            </w:r>
          </w:p>
        </w:tc>
      </w:tr>
      <w:tr w:rsidR="008C0E13" w14:paraId="781485C4" w14:textId="77777777">
        <w:trPr>
          <w:trHeight w:val="1492"/>
        </w:trPr>
        <w:tc>
          <w:tcPr>
            <w:tcW w:w="2263" w:type="dxa"/>
          </w:tcPr>
          <w:p w14:paraId="4E4CE38F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 C</w:t>
            </w:r>
          </w:p>
        </w:tc>
        <w:tc>
          <w:tcPr>
            <w:tcW w:w="2340" w:type="dxa"/>
          </w:tcPr>
          <w:p w14:paraId="76C2CEAC" w14:textId="7C5737FB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Senior</w:t>
            </w:r>
            <w:r w:rsidR="006F74D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Test Engineer</w:t>
            </w:r>
          </w:p>
        </w:tc>
        <w:tc>
          <w:tcPr>
            <w:tcW w:w="4650" w:type="dxa"/>
          </w:tcPr>
          <w:p w14:paraId="2A7F81A4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 with the application</w:t>
            </w:r>
          </w:p>
          <w:p w14:paraId="789D2C71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and execute the test cases.</w:t>
            </w:r>
          </w:p>
          <w:p w14:paraId="40BEF046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 Defects</w:t>
            </w:r>
          </w:p>
        </w:tc>
      </w:tr>
      <w:tr w:rsidR="008C0E13" w14:paraId="22C4CD6B" w14:textId="77777777">
        <w:trPr>
          <w:trHeight w:val="779"/>
        </w:trPr>
        <w:tc>
          <w:tcPr>
            <w:tcW w:w="2263" w:type="dxa"/>
          </w:tcPr>
          <w:p w14:paraId="465CB653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 D</w:t>
            </w:r>
          </w:p>
        </w:tc>
        <w:tc>
          <w:tcPr>
            <w:tcW w:w="2340" w:type="dxa"/>
          </w:tcPr>
          <w:p w14:paraId="6DCB6D62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Engineer</w:t>
            </w:r>
          </w:p>
        </w:tc>
        <w:tc>
          <w:tcPr>
            <w:tcW w:w="4650" w:type="dxa"/>
          </w:tcPr>
          <w:p w14:paraId="303043A3" w14:textId="79D83913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Interact with the </w:t>
            </w:r>
            <w:r w:rsidR="006F74D8">
              <w:rPr>
                <w:sz w:val="28"/>
                <w:szCs w:val="28"/>
              </w:rPr>
              <w:t>application</w:t>
            </w:r>
          </w:p>
          <w:p w14:paraId="469F8195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Execute the test cases.</w:t>
            </w:r>
          </w:p>
          <w:p w14:paraId="703B01E6" w14:textId="77777777" w:rsidR="008C0E13" w:rsidRDefault="00000000">
            <w:pPr>
              <w:numPr>
                <w:ilvl w:val="0"/>
                <w:numId w:val="9"/>
              </w:numPr>
              <w:tabs>
                <w:tab w:val="clear" w:pos="4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Report defects.</w:t>
            </w:r>
          </w:p>
        </w:tc>
      </w:tr>
    </w:tbl>
    <w:p w14:paraId="730934E5" w14:textId="77777777" w:rsidR="008C0E13" w:rsidRDefault="008C0E13">
      <w:pPr>
        <w:rPr>
          <w:sz w:val="28"/>
          <w:szCs w:val="28"/>
        </w:rPr>
      </w:pPr>
    </w:p>
    <w:p w14:paraId="433F29C8" w14:textId="77777777" w:rsidR="008C0E13" w:rsidRDefault="008C0E13">
      <w:pPr>
        <w:rPr>
          <w:sz w:val="28"/>
          <w:szCs w:val="28"/>
        </w:rPr>
      </w:pPr>
    </w:p>
    <w:p w14:paraId="6932A968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Schedule</w:t>
      </w:r>
    </w:p>
    <w:p w14:paraId="5799ED1F" w14:textId="77777777" w:rsidR="008C0E13" w:rsidRDefault="008C0E13">
      <w:pPr>
        <w:rPr>
          <w:b/>
          <w:bCs/>
          <w:sz w:val="32"/>
          <w:szCs w:val="32"/>
        </w:rPr>
      </w:pPr>
    </w:p>
    <w:p w14:paraId="472A9F25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Following the test schedule planned for the project -</w:t>
      </w:r>
    </w:p>
    <w:p w14:paraId="492822F6" w14:textId="77777777" w:rsidR="008C0E13" w:rsidRDefault="008C0E13">
      <w:pPr>
        <w:rPr>
          <w:sz w:val="28"/>
          <w:szCs w:val="28"/>
        </w:rPr>
      </w:pPr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4575"/>
        <w:gridCol w:w="4675"/>
      </w:tblGrid>
      <w:tr w:rsidR="008C0E13" w14:paraId="4C9C069C" w14:textId="77777777">
        <w:trPr>
          <w:trHeight w:val="348"/>
        </w:trPr>
        <w:tc>
          <w:tcPr>
            <w:tcW w:w="4575" w:type="dxa"/>
            <w:shd w:val="clear" w:color="auto" w:fill="BFBFBF" w:themeFill="background1" w:themeFillShade="BF"/>
          </w:tcPr>
          <w:p w14:paraId="23D20D03" w14:textId="77777777" w:rsidR="008C0E13" w:rsidRDefault="0000000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4C49F72B" w14:textId="77777777" w:rsidR="008C0E13" w:rsidRDefault="0000000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Time Duration</w:t>
            </w:r>
          </w:p>
        </w:tc>
      </w:tr>
      <w:tr w:rsidR="008C0E13" w14:paraId="1C202C50" w14:textId="77777777">
        <w:tc>
          <w:tcPr>
            <w:tcW w:w="4575" w:type="dxa"/>
          </w:tcPr>
          <w:p w14:paraId="18B66E48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Test Plan</w:t>
            </w:r>
          </w:p>
        </w:tc>
        <w:tc>
          <w:tcPr>
            <w:tcW w:w="4675" w:type="dxa"/>
          </w:tcPr>
          <w:p w14:paraId="29B1914E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TBA</w:t>
            </w:r>
          </w:p>
        </w:tc>
      </w:tr>
      <w:tr w:rsidR="008C0E13" w14:paraId="45C70A14" w14:textId="77777777">
        <w:tc>
          <w:tcPr>
            <w:tcW w:w="4575" w:type="dxa"/>
          </w:tcPr>
          <w:p w14:paraId="1950BDC6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Creation</w:t>
            </w:r>
          </w:p>
        </w:tc>
        <w:tc>
          <w:tcPr>
            <w:tcW w:w="4675" w:type="dxa"/>
          </w:tcPr>
          <w:p w14:paraId="498D1E0F" w14:textId="77777777" w:rsidR="008C0E13" w:rsidRDefault="008C0E13">
            <w:pPr>
              <w:rPr>
                <w:sz w:val="28"/>
                <w:szCs w:val="28"/>
              </w:rPr>
            </w:pPr>
          </w:p>
        </w:tc>
      </w:tr>
      <w:tr w:rsidR="008C0E13" w14:paraId="676D2551" w14:textId="77777777">
        <w:tc>
          <w:tcPr>
            <w:tcW w:w="4575" w:type="dxa"/>
          </w:tcPr>
          <w:p w14:paraId="7FDA78EE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Execution</w:t>
            </w:r>
          </w:p>
        </w:tc>
        <w:tc>
          <w:tcPr>
            <w:tcW w:w="4675" w:type="dxa"/>
          </w:tcPr>
          <w:p w14:paraId="7B5E303A" w14:textId="77777777" w:rsidR="008C0E13" w:rsidRDefault="008C0E13">
            <w:pPr>
              <w:rPr>
                <w:sz w:val="28"/>
                <w:szCs w:val="28"/>
              </w:rPr>
            </w:pPr>
          </w:p>
        </w:tc>
      </w:tr>
      <w:tr w:rsidR="008C0E13" w14:paraId="725EE6CE" w14:textId="77777777">
        <w:tc>
          <w:tcPr>
            <w:tcW w:w="4575" w:type="dxa"/>
          </w:tcPr>
          <w:p w14:paraId="613D8531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Summary Reports Submission</w:t>
            </w:r>
          </w:p>
        </w:tc>
        <w:tc>
          <w:tcPr>
            <w:tcW w:w="4675" w:type="dxa"/>
          </w:tcPr>
          <w:p w14:paraId="102B90CE" w14:textId="77777777" w:rsidR="008C0E13" w:rsidRDefault="008C0E13">
            <w:pPr>
              <w:rPr>
                <w:sz w:val="28"/>
                <w:szCs w:val="28"/>
              </w:rPr>
            </w:pPr>
          </w:p>
        </w:tc>
      </w:tr>
    </w:tbl>
    <w:p w14:paraId="3DC960FA" w14:textId="77777777" w:rsidR="008C0E13" w:rsidRDefault="008C0E13">
      <w:pPr>
        <w:rPr>
          <w:sz w:val="28"/>
          <w:szCs w:val="28"/>
        </w:rPr>
      </w:pPr>
    </w:p>
    <w:p w14:paraId="719A1F46" w14:textId="77777777" w:rsidR="008C0E13" w:rsidRDefault="008C0E13">
      <w:pPr>
        <w:rPr>
          <w:sz w:val="28"/>
          <w:szCs w:val="28"/>
        </w:rPr>
      </w:pPr>
    </w:p>
    <w:p w14:paraId="40AEB312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Deliverables</w:t>
      </w:r>
    </w:p>
    <w:p w14:paraId="09189016" w14:textId="77777777" w:rsidR="008C0E13" w:rsidRDefault="008C0E13">
      <w:pPr>
        <w:rPr>
          <w:sz w:val="28"/>
          <w:szCs w:val="28"/>
        </w:rPr>
      </w:pPr>
    </w:p>
    <w:p w14:paraId="0E5C479B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The following are to be delivered to the client:</w:t>
      </w:r>
    </w:p>
    <w:p w14:paraId="0533ADD9" w14:textId="77777777" w:rsidR="008C0E13" w:rsidRDefault="008C0E13">
      <w:pPr>
        <w:rPr>
          <w:sz w:val="28"/>
          <w:szCs w:val="28"/>
        </w:rPr>
      </w:pPr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2237"/>
        <w:gridCol w:w="4613"/>
        <w:gridCol w:w="2400"/>
      </w:tblGrid>
      <w:tr w:rsidR="008C0E13" w14:paraId="3CCC35ED" w14:textId="77777777">
        <w:tc>
          <w:tcPr>
            <w:tcW w:w="2237" w:type="dxa"/>
            <w:shd w:val="clear" w:color="auto" w:fill="BFBFBF" w:themeFill="background1" w:themeFillShade="BF"/>
          </w:tcPr>
          <w:p w14:paraId="2AA11B93" w14:textId="77777777" w:rsidR="008C0E13" w:rsidRDefault="0000000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Deliverables</w:t>
            </w:r>
          </w:p>
        </w:tc>
        <w:tc>
          <w:tcPr>
            <w:tcW w:w="4613" w:type="dxa"/>
            <w:shd w:val="clear" w:color="auto" w:fill="BFBFBF" w:themeFill="background1" w:themeFillShade="BF"/>
          </w:tcPr>
          <w:p w14:paraId="01ABA3A8" w14:textId="77777777" w:rsidR="008C0E13" w:rsidRDefault="0000000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  <w:tc>
          <w:tcPr>
            <w:tcW w:w="2400" w:type="dxa"/>
            <w:shd w:val="clear" w:color="auto" w:fill="BFBFBF" w:themeFill="background1" w:themeFillShade="BF"/>
          </w:tcPr>
          <w:p w14:paraId="30B221EC" w14:textId="77777777" w:rsidR="008C0E13" w:rsidRDefault="00000000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Target Completion Date</w:t>
            </w:r>
          </w:p>
        </w:tc>
      </w:tr>
      <w:tr w:rsidR="008C0E13" w14:paraId="7BE5BE19" w14:textId="77777777">
        <w:tc>
          <w:tcPr>
            <w:tcW w:w="2237" w:type="dxa"/>
          </w:tcPr>
          <w:p w14:paraId="013D91C1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Plan</w:t>
            </w:r>
          </w:p>
        </w:tc>
        <w:tc>
          <w:tcPr>
            <w:tcW w:w="4613" w:type="dxa"/>
          </w:tcPr>
          <w:p w14:paraId="320D459F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 on the scope of the Project, test strategy, test schedule, resource requirements, test deliverables and schedule</w:t>
            </w:r>
          </w:p>
        </w:tc>
        <w:tc>
          <w:tcPr>
            <w:tcW w:w="2400" w:type="dxa"/>
          </w:tcPr>
          <w:p w14:paraId="4234BA8E" w14:textId="77777777" w:rsidR="008C0E13" w:rsidRDefault="008C0E13">
            <w:pPr>
              <w:rPr>
                <w:sz w:val="28"/>
                <w:szCs w:val="28"/>
              </w:rPr>
            </w:pPr>
          </w:p>
        </w:tc>
      </w:tr>
      <w:tr w:rsidR="008C0E13" w14:paraId="599B3372" w14:textId="77777777">
        <w:tc>
          <w:tcPr>
            <w:tcW w:w="2237" w:type="dxa"/>
          </w:tcPr>
          <w:p w14:paraId="37BACBCE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Test Cases</w:t>
            </w:r>
          </w:p>
        </w:tc>
        <w:tc>
          <w:tcPr>
            <w:tcW w:w="4613" w:type="dxa"/>
          </w:tcPr>
          <w:p w14:paraId="14296818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cases created for the scope defined</w:t>
            </w:r>
          </w:p>
        </w:tc>
        <w:tc>
          <w:tcPr>
            <w:tcW w:w="2400" w:type="dxa"/>
          </w:tcPr>
          <w:p w14:paraId="138B146C" w14:textId="77777777" w:rsidR="008C0E13" w:rsidRDefault="008C0E13">
            <w:pPr>
              <w:rPr>
                <w:sz w:val="28"/>
                <w:szCs w:val="28"/>
              </w:rPr>
            </w:pPr>
          </w:p>
        </w:tc>
      </w:tr>
      <w:tr w:rsidR="008C0E13" w14:paraId="5C08E1AA" w14:textId="77777777">
        <w:tc>
          <w:tcPr>
            <w:tcW w:w="2237" w:type="dxa"/>
          </w:tcPr>
          <w:p w14:paraId="32118FCE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Defect Reports</w:t>
            </w:r>
          </w:p>
        </w:tc>
        <w:tc>
          <w:tcPr>
            <w:tcW w:w="4613" w:type="dxa"/>
          </w:tcPr>
          <w:p w14:paraId="66C6A12F" w14:textId="1BA94D2A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Detailed description of the defects identified along with screenshots and step to reproduce </w:t>
            </w:r>
            <w:r w:rsidR="006F74D8">
              <w:rPr>
                <w:sz w:val="28"/>
                <w:szCs w:val="28"/>
              </w:rPr>
              <w:t>daily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400" w:type="dxa"/>
          </w:tcPr>
          <w:p w14:paraId="6D226F9F" w14:textId="77777777" w:rsidR="008C0E13" w:rsidRDefault="008C0E13">
            <w:pPr>
              <w:jc w:val="center"/>
              <w:rPr>
                <w:sz w:val="28"/>
                <w:szCs w:val="28"/>
              </w:rPr>
            </w:pPr>
          </w:p>
          <w:p w14:paraId="5D212803" w14:textId="77777777" w:rsidR="008C0E1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</w:t>
            </w:r>
          </w:p>
        </w:tc>
      </w:tr>
      <w:tr w:rsidR="008C0E13" w14:paraId="0DC7EBDC" w14:textId="77777777">
        <w:tc>
          <w:tcPr>
            <w:tcW w:w="2237" w:type="dxa"/>
          </w:tcPr>
          <w:p w14:paraId="5BC62A25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 Reports</w:t>
            </w:r>
          </w:p>
        </w:tc>
        <w:tc>
          <w:tcPr>
            <w:tcW w:w="4613" w:type="dxa"/>
          </w:tcPr>
          <w:p w14:paraId="5C4BC327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 Reports -</w:t>
            </w:r>
          </w:p>
          <w:p w14:paraId="618A96B8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Bugs by Bug#,</w:t>
            </w:r>
          </w:p>
          <w:p w14:paraId="1CC4EBBC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Bugs by Functional Area and</w:t>
            </w:r>
          </w:p>
          <w:p w14:paraId="49944B6F" w14:textId="77777777" w:rsidR="008C0E13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Bugs by Priority</w:t>
            </w:r>
          </w:p>
        </w:tc>
        <w:tc>
          <w:tcPr>
            <w:tcW w:w="2400" w:type="dxa"/>
          </w:tcPr>
          <w:p w14:paraId="591ECDBF" w14:textId="77777777" w:rsidR="008C0E13" w:rsidRDefault="008C0E13">
            <w:pPr>
              <w:rPr>
                <w:sz w:val="28"/>
                <w:szCs w:val="28"/>
              </w:rPr>
            </w:pPr>
          </w:p>
        </w:tc>
      </w:tr>
    </w:tbl>
    <w:p w14:paraId="49B017BC" w14:textId="77777777" w:rsidR="008C0E13" w:rsidRDefault="008C0E13">
      <w:pPr>
        <w:rPr>
          <w:sz w:val="28"/>
          <w:szCs w:val="28"/>
        </w:rPr>
      </w:pPr>
    </w:p>
    <w:p w14:paraId="038B65B6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Pricing </w:t>
      </w:r>
    </w:p>
    <w:p w14:paraId="15C9A580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NA</w:t>
      </w:r>
    </w:p>
    <w:p w14:paraId="73DEE3AF" w14:textId="77777777" w:rsidR="008C0E13" w:rsidRDefault="008C0E13">
      <w:pPr>
        <w:rPr>
          <w:sz w:val="28"/>
          <w:szCs w:val="28"/>
        </w:rPr>
      </w:pPr>
    </w:p>
    <w:p w14:paraId="48D195A7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Entry and Exit Criteria</w:t>
      </w:r>
    </w:p>
    <w:p w14:paraId="2B6702DB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The below are the entry and exit criteria for every phase of Software testing life cycle:</w:t>
      </w:r>
    </w:p>
    <w:p w14:paraId="29E56792" w14:textId="77777777" w:rsidR="008C0E13" w:rsidRDefault="008C0E13">
      <w:pPr>
        <w:rPr>
          <w:sz w:val="28"/>
          <w:szCs w:val="28"/>
        </w:rPr>
      </w:pPr>
    </w:p>
    <w:p w14:paraId="60C327F9" w14:textId="77777777" w:rsidR="008C0E1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 Analysis</w:t>
      </w:r>
    </w:p>
    <w:p w14:paraId="39E176CA" w14:textId="77777777" w:rsidR="008C0E13" w:rsidRDefault="008C0E13">
      <w:pPr>
        <w:rPr>
          <w:sz w:val="28"/>
          <w:szCs w:val="28"/>
        </w:rPr>
      </w:pPr>
    </w:p>
    <w:p w14:paraId="1996FC7A" w14:textId="77777777" w:rsidR="008C0E1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Entry Criteria:</w:t>
      </w:r>
    </w:p>
    <w:p w14:paraId="506086AC" w14:textId="77777777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Once the testing team receives the requirements documents or details about the project.</w:t>
      </w:r>
    </w:p>
    <w:p w14:paraId="221B50B9" w14:textId="77777777" w:rsidR="008C0E13" w:rsidRDefault="008C0E13">
      <w:pPr>
        <w:rPr>
          <w:sz w:val="28"/>
          <w:szCs w:val="28"/>
        </w:rPr>
      </w:pPr>
    </w:p>
    <w:p w14:paraId="0CF493B0" w14:textId="77777777" w:rsidR="008C0E1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Exit Criteria:</w:t>
      </w:r>
    </w:p>
    <w:p w14:paraId="1DD28F8C" w14:textId="77777777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List of requirements are explored and understood by the testing team</w:t>
      </w:r>
    </w:p>
    <w:p w14:paraId="31D9A1B6" w14:textId="1A69B1F3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Doubt</w:t>
      </w:r>
      <w:r w:rsidR="006F74D8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6F74D8">
        <w:rPr>
          <w:sz w:val="28"/>
          <w:szCs w:val="28"/>
        </w:rPr>
        <w:t>are</w:t>
      </w:r>
      <w:r>
        <w:rPr>
          <w:sz w:val="28"/>
          <w:szCs w:val="28"/>
        </w:rPr>
        <w:t xml:space="preserve"> cleared</w:t>
      </w:r>
      <w:r w:rsidR="006F74D8">
        <w:rPr>
          <w:sz w:val="28"/>
          <w:szCs w:val="28"/>
        </w:rPr>
        <w:t>.</w:t>
      </w:r>
    </w:p>
    <w:p w14:paraId="051D9145" w14:textId="77777777" w:rsidR="008C0E13" w:rsidRDefault="008C0E13">
      <w:pPr>
        <w:rPr>
          <w:sz w:val="28"/>
          <w:szCs w:val="28"/>
        </w:rPr>
      </w:pPr>
    </w:p>
    <w:p w14:paraId="5A5AC8D9" w14:textId="77777777" w:rsidR="008C0E13" w:rsidRDefault="008C0E13">
      <w:pPr>
        <w:rPr>
          <w:sz w:val="28"/>
          <w:szCs w:val="28"/>
        </w:rPr>
      </w:pPr>
    </w:p>
    <w:p w14:paraId="1B2EB1D2" w14:textId="77777777" w:rsidR="006F74D8" w:rsidRDefault="006F74D8">
      <w:pPr>
        <w:rPr>
          <w:b/>
          <w:bCs/>
          <w:sz w:val="28"/>
          <w:szCs w:val="28"/>
        </w:rPr>
      </w:pPr>
    </w:p>
    <w:p w14:paraId="6A26EF44" w14:textId="77777777" w:rsidR="006F74D8" w:rsidRDefault="006F74D8">
      <w:pPr>
        <w:rPr>
          <w:b/>
          <w:bCs/>
          <w:sz w:val="28"/>
          <w:szCs w:val="28"/>
        </w:rPr>
      </w:pPr>
    </w:p>
    <w:p w14:paraId="67D8234B" w14:textId="69688799" w:rsidR="008C0E1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Planning</w:t>
      </w:r>
    </w:p>
    <w:p w14:paraId="69CED4C0" w14:textId="77777777" w:rsidR="008C0E13" w:rsidRDefault="008C0E13">
      <w:pPr>
        <w:rPr>
          <w:b/>
          <w:bCs/>
          <w:sz w:val="28"/>
          <w:szCs w:val="28"/>
        </w:rPr>
      </w:pPr>
    </w:p>
    <w:p w14:paraId="3EC4C828" w14:textId="77777777" w:rsidR="008C0E1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Entry Criteria:</w:t>
      </w:r>
    </w:p>
    <w:p w14:paraId="1E3F6A6B" w14:textId="77777777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Testable Requirements derived from the given requirements documents or project details</w:t>
      </w:r>
    </w:p>
    <w:p w14:paraId="01E25415" w14:textId="72B5F91D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Doubt</w:t>
      </w:r>
      <w:r w:rsidR="006F74D8">
        <w:rPr>
          <w:sz w:val="28"/>
          <w:szCs w:val="28"/>
        </w:rPr>
        <w:t>s</w:t>
      </w:r>
      <w:r>
        <w:rPr>
          <w:sz w:val="28"/>
          <w:szCs w:val="28"/>
        </w:rPr>
        <w:t xml:space="preserve"> are cleared</w:t>
      </w:r>
    </w:p>
    <w:p w14:paraId="62C0487F" w14:textId="77777777" w:rsidR="008C0E13" w:rsidRDefault="008C0E13">
      <w:pPr>
        <w:rPr>
          <w:sz w:val="28"/>
          <w:szCs w:val="28"/>
        </w:rPr>
      </w:pPr>
    </w:p>
    <w:p w14:paraId="05AA2A0D" w14:textId="77777777" w:rsidR="008C0E13" w:rsidRDefault="008C0E13">
      <w:pPr>
        <w:rPr>
          <w:sz w:val="28"/>
          <w:szCs w:val="28"/>
        </w:rPr>
      </w:pPr>
    </w:p>
    <w:p w14:paraId="6C1BED24" w14:textId="77777777" w:rsidR="008C0E1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Exit Criteria:</w:t>
      </w:r>
    </w:p>
    <w:p w14:paraId="066575AB" w14:textId="041931AE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="006F74D8">
        <w:rPr>
          <w:sz w:val="28"/>
          <w:szCs w:val="28"/>
        </w:rPr>
        <w:t>document (</w:t>
      </w:r>
      <w:r>
        <w:rPr>
          <w:sz w:val="28"/>
          <w:szCs w:val="28"/>
        </w:rPr>
        <w:t>includes Test Strategy) is signed-off by the client</w:t>
      </w:r>
    </w:p>
    <w:p w14:paraId="7D5FD0B2" w14:textId="77777777" w:rsidR="008C0E13" w:rsidRDefault="008C0E13">
      <w:pPr>
        <w:rPr>
          <w:sz w:val="28"/>
          <w:szCs w:val="28"/>
        </w:rPr>
      </w:pPr>
    </w:p>
    <w:p w14:paraId="5FD649FA" w14:textId="77777777" w:rsidR="008C0E13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Designing</w:t>
      </w:r>
      <w:r>
        <w:rPr>
          <w:sz w:val="28"/>
          <w:szCs w:val="28"/>
        </w:rPr>
        <w:t xml:space="preserve"> </w:t>
      </w:r>
    </w:p>
    <w:p w14:paraId="3AE0EBD7" w14:textId="77777777" w:rsidR="008C0E13" w:rsidRDefault="008C0E13">
      <w:pPr>
        <w:rPr>
          <w:sz w:val="28"/>
          <w:szCs w:val="28"/>
        </w:rPr>
      </w:pPr>
    </w:p>
    <w:p w14:paraId="61C45FC9" w14:textId="77777777" w:rsidR="008C0E1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Entry Criteria:</w:t>
      </w:r>
    </w:p>
    <w:p w14:paraId="459B8334" w14:textId="77777777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Test Plan document is signed-off by the client</w:t>
      </w:r>
    </w:p>
    <w:p w14:paraId="7A052BEB" w14:textId="77777777" w:rsidR="008C0E13" w:rsidRDefault="008C0E13">
      <w:pPr>
        <w:rPr>
          <w:sz w:val="28"/>
          <w:szCs w:val="28"/>
        </w:rPr>
      </w:pPr>
    </w:p>
    <w:p w14:paraId="3372C1E5" w14:textId="77777777" w:rsidR="008C0E1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Exit Criteria:</w:t>
      </w:r>
    </w:p>
    <w:p w14:paraId="54853AD8" w14:textId="177EF0AB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Test </w:t>
      </w:r>
      <w:r w:rsidR="006F74D8">
        <w:rPr>
          <w:sz w:val="28"/>
          <w:szCs w:val="28"/>
        </w:rPr>
        <w:t>Scenarios</w:t>
      </w:r>
      <w:r>
        <w:rPr>
          <w:sz w:val="28"/>
          <w:szCs w:val="28"/>
        </w:rPr>
        <w:t xml:space="preserve"> and Test Cases Documents are signed-off by the client</w:t>
      </w:r>
    </w:p>
    <w:p w14:paraId="162F4358" w14:textId="77777777" w:rsidR="008C0E13" w:rsidRDefault="008C0E13">
      <w:pPr>
        <w:rPr>
          <w:sz w:val="28"/>
          <w:szCs w:val="28"/>
        </w:rPr>
      </w:pPr>
    </w:p>
    <w:p w14:paraId="2E373666" w14:textId="77777777" w:rsidR="008C0E1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Execution</w:t>
      </w:r>
    </w:p>
    <w:p w14:paraId="172EC013" w14:textId="77777777" w:rsidR="008C0E13" w:rsidRDefault="008C0E13">
      <w:pPr>
        <w:rPr>
          <w:sz w:val="28"/>
          <w:szCs w:val="28"/>
        </w:rPr>
      </w:pPr>
    </w:p>
    <w:p w14:paraId="778B4448" w14:textId="77777777" w:rsidR="008C0E1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Entry Criteria:</w:t>
      </w:r>
    </w:p>
    <w:p w14:paraId="34C784E1" w14:textId="77777777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Test Scenarios and Test Cases Documents are signed-off by the client</w:t>
      </w:r>
    </w:p>
    <w:p w14:paraId="654175FE" w14:textId="77777777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Application is ready for Testing</w:t>
      </w:r>
    </w:p>
    <w:p w14:paraId="1B586B57" w14:textId="77777777" w:rsidR="008C0E13" w:rsidRDefault="008C0E13">
      <w:pPr>
        <w:rPr>
          <w:sz w:val="28"/>
          <w:szCs w:val="28"/>
        </w:rPr>
      </w:pPr>
    </w:p>
    <w:p w14:paraId="2A1AA8D2" w14:textId="77777777" w:rsidR="008C0E1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Exit Criteria:</w:t>
      </w:r>
    </w:p>
    <w:p w14:paraId="5BCB4D50" w14:textId="77777777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Test Case Reports, Defect reports are ready</w:t>
      </w:r>
    </w:p>
    <w:p w14:paraId="2161EBC7" w14:textId="77777777" w:rsidR="008C0E13" w:rsidRDefault="008C0E13">
      <w:pPr>
        <w:rPr>
          <w:sz w:val="28"/>
          <w:szCs w:val="28"/>
        </w:rPr>
      </w:pPr>
    </w:p>
    <w:p w14:paraId="449EF27B" w14:textId="77777777" w:rsidR="008C0E13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Closure</w:t>
      </w:r>
    </w:p>
    <w:p w14:paraId="20C93393" w14:textId="77777777" w:rsidR="008C0E13" w:rsidRDefault="008C0E13">
      <w:pPr>
        <w:rPr>
          <w:sz w:val="28"/>
          <w:szCs w:val="28"/>
        </w:rPr>
      </w:pPr>
    </w:p>
    <w:p w14:paraId="61CC4E8A" w14:textId="77777777" w:rsidR="008C0E1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Entry Criteria:</w:t>
      </w:r>
    </w:p>
    <w:p w14:paraId="75EDF08D" w14:textId="5B5F36E7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reports, defect </w:t>
      </w:r>
      <w:r w:rsidR="006F74D8">
        <w:rPr>
          <w:sz w:val="28"/>
          <w:szCs w:val="28"/>
        </w:rPr>
        <w:t>reports</w:t>
      </w:r>
      <w:r>
        <w:rPr>
          <w:sz w:val="28"/>
          <w:szCs w:val="28"/>
        </w:rPr>
        <w:t xml:space="preserve"> are ready</w:t>
      </w:r>
    </w:p>
    <w:p w14:paraId="44324B0E" w14:textId="77777777" w:rsidR="008C0E13" w:rsidRDefault="008C0E13">
      <w:pPr>
        <w:rPr>
          <w:sz w:val="28"/>
          <w:szCs w:val="28"/>
        </w:rPr>
      </w:pPr>
    </w:p>
    <w:p w14:paraId="58763F69" w14:textId="77777777" w:rsidR="008C0E13" w:rsidRDefault="0000000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Exit Criteria:</w:t>
      </w:r>
    </w:p>
    <w:p w14:paraId="4B6B8B7E" w14:textId="77777777" w:rsidR="008C0E13" w:rsidRDefault="00000000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Test Summary Reports</w:t>
      </w:r>
    </w:p>
    <w:p w14:paraId="77D32D46" w14:textId="77777777" w:rsidR="008C0E13" w:rsidRDefault="008C0E13">
      <w:pPr>
        <w:rPr>
          <w:sz w:val="28"/>
          <w:szCs w:val="28"/>
        </w:rPr>
      </w:pPr>
    </w:p>
    <w:p w14:paraId="7B7CC1B9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Suspension and Resumption Criteria</w:t>
      </w:r>
    </w:p>
    <w:p w14:paraId="7C20DA9A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Based on the client decision, we will suspend and resume the Project.</w:t>
      </w:r>
    </w:p>
    <w:p w14:paraId="136F44A7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We will ramp up and ramp down the resources as per Client needs.</w:t>
      </w:r>
    </w:p>
    <w:p w14:paraId="2EA97424" w14:textId="77777777" w:rsidR="008C0E13" w:rsidRDefault="008C0E13">
      <w:pPr>
        <w:rPr>
          <w:sz w:val="28"/>
          <w:szCs w:val="28"/>
        </w:rPr>
      </w:pPr>
    </w:p>
    <w:p w14:paraId="523230DA" w14:textId="77777777" w:rsidR="006F74D8" w:rsidRDefault="006F74D8">
      <w:pPr>
        <w:rPr>
          <w:b/>
          <w:bCs/>
          <w:sz w:val="32"/>
          <w:szCs w:val="32"/>
        </w:rPr>
      </w:pPr>
    </w:p>
    <w:p w14:paraId="21F6B9E9" w14:textId="77777777" w:rsidR="006F74D8" w:rsidRDefault="006F74D8">
      <w:pPr>
        <w:rPr>
          <w:b/>
          <w:bCs/>
          <w:sz w:val="32"/>
          <w:szCs w:val="32"/>
        </w:rPr>
      </w:pPr>
    </w:p>
    <w:p w14:paraId="35D948C5" w14:textId="6A88ECF1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Tools</w:t>
      </w:r>
    </w:p>
    <w:p w14:paraId="6BC9702D" w14:textId="77777777" w:rsidR="008C0E13" w:rsidRDefault="008C0E13">
      <w:pPr>
        <w:rPr>
          <w:b/>
          <w:bCs/>
          <w:sz w:val="32"/>
          <w:szCs w:val="32"/>
        </w:rPr>
      </w:pPr>
    </w:p>
    <w:p w14:paraId="29E15A8C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The following are the list of Tools we will be using in this Projects:</w:t>
      </w:r>
    </w:p>
    <w:p w14:paraId="455B6B6D" w14:textId="66F5DCE2" w:rsidR="008C0E13" w:rsidRDefault="006F74D8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Jira Bug Tracking Tool</w:t>
      </w:r>
    </w:p>
    <w:p w14:paraId="5F3501C6" w14:textId="6DF36ABB" w:rsidR="008C0E13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Mindmap Tool</w:t>
      </w:r>
    </w:p>
    <w:p w14:paraId="0F91E638" w14:textId="77777777" w:rsidR="008C0E13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Snipping Screenshot Tool</w:t>
      </w:r>
    </w:p>
    <w:p w14:paraId="6B39AB49" w14:textId="77777777" w:rsidR="008C0E13" w:rsidRDefault="00000000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Word and Excel documents</w:t>
      </w:r>
    </w:p>
    <w:p w14:paraId="1E6D1186" w14:textId="77777777" w:rsidR="008C0E13" w:rsidRDefault="008C0E13">
      <w:pPr>
        <w:rPr>
          <w:sz w:val="28"/>
          <w:szCs w:val="28"/>
        </w:rPr>
      </w:pPr>
    </w:p>
    <w:p w14:paraId="5945FAD9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Risks and Mitigations</w:t>
      </w:r>
    </w:p>
    <w:p w14:paraId="6CB5475F" w14:textId="77777777" w:rsidR="008C0E13" w:rsidRDefault="008C0E13">
      <w:pPr>
        <w:rPr>
          <w:b/>
          <w:bCs/>
          <w:sz w:val="32"/>
          <w:szCs w:val="32"/>
        </w:rPr>
      </w:pPr>
    </w:p>
    <w:p w14:paraId="018000FA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The following are the list of risks possible and the ways to mitigate them:</w:t>
      </w:r>
    </w:p>
    <w:p w14:paraId="26B214DE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Risk: Non-Availability of a resource</w:t>
      </w:r>
    </w:p>
    <w:p w14:paraId="18D75C46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Mitigation: Backup Resource Planning</w:t>
      </w:r>
    </w:p>
    <w:p w14:paraId="18FB9D52" w14:textId="77777777" w:rsidR="008C0E13" w:rsidRDefault="008C0E13">
      <w:pPr>
        <w:rPr>
          <w:sz w:val="28"/>
          <w:szCs w:val="28"/>
        </w:rPr>
      </w:pPr>
    </w:p>
    <w:p w14:paraId="07CF113F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Risk: Build URL is not working</w:t>
      </w:r>
    </w:p>
    <w:p w14:paraId="2DD54D6E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Mitigation: Resources will work on other tasks</w:t>
      </w:r>
    </w:p>
    <w:p w14:paraId="6B08453F" w14:textId="77777777" w:rsidR="008C0E13" w:rsidRDefault="008C0E13">
      <w:pPr>
        <w:rPr>
          <w:sz w:val="28"/>
          <w:szCs w:val="28"/>
        </w:rPr>
      </w:pPr>
    </w:p>
    <w:p w14:paraId="375560A2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Risk: Less time for Testing</w:t>
      </w:r>
    </w:p>
    <w:p w14:paraId="616907E2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Mitigation: Ramp up the resources based on the client needs dynamically</w:t>
      </w:r>
    </w:p>
    <w:p w14:paraId="15604B8F" w14:textId="77777777" w:rsidR="008C0E13" w:rsidRDefault="008C0E13">
      <w:pPr>
        <w:rPr>
          <w:sz w:val="28"/>
          <w:szCs w:val="28"/>
        </w:rPr>
      </w:pPr>
    </w:p>
    <w:p w14:paraId="2A3F7A5A" w14:textId="77777777" w:rsidR="008C0E13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Approvals</w:t>
      </w:r>
    </w:p>
    <w:p w14:paraId="60459A85" w14:textId="77777777" w:rsidR="008C0E13" w:rsidRDefault="008C0E13">
      <w:pPr>
        <w:rPr>
          <w:b/>
          <w:bCs/>
          <w:sz w:val="32"/>
          <w:szCs w:val="32"/>
        </w:rPr>
      </w:pPr>
    </w:p>
    <w:p w14:paraId="6945D9A0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Team will send different types of documents for Client Approval like below:</w:t>
      </w:r>
    </w:p>
    <w:p w14:paraId="37BAABE3" w14:textId="77777777" w:rsidR="008C0E13" w:rsidRDefault="0000000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 Plan</w:t>
      </w:r>
    </w:p>
    <w:p w14:paraId="0F60F85D" w14:textId="77777777" w:rsidR="008C0E13" w:rsidRDefault="0000000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 Scenarios</w:t>
      </w:r>
    </w:p>
    <w:p w14:paraId="1624B38C" w14:textId="77777777" w:rsidR="008C0E13" w:rsidRDefault="0000000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Test Cases</w:t>
      </w:r>
    </w:p>
    <w:p w14:paraId="1908B856" w14:textId="77777777" w:rsidR="008C0E13" w:rsidRDefault="0000000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Reports</w:t>
      </w:r>
    </w:p>
    <w:p w14:paraId="7E9470BD" w14:textId="77777777" w:rsidR="008C0E13" w:rsidRDefault="008C0E13">
      <w:pPr>
        <w:rPr>
          <w:sz w:val="28"/>
          <w:szCs w:val="28"/>
        </w:rPr>
      </w:pPr>
    </w:p>
    <w:p w14:paraId="1FB5F707" w14:textId="77777777" w:rsidR="008C0E13" w:rsidRDefault="00000000">
      <w:pPr>
        <w:rPr>
          <w:sz w:val="28"/>
          <w:szCs w:val="28"/>
        </w:rPr>
      </w:pPr>
      <w:r>
        <w:rPr>
          <w:sz w:val="28"/>
          <w:szCs w:val="28"/>
        </w:rPr>
        <w:t>Testing will only continue to the next steps once these approvals are done.</w:t>
      </w:r>
    </w:p>
    <w:sectPr w:rsidR="008C0E13">
      <w:footerReference w:type="default" r:id="rId11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46B2B" w14:textId="77777777" w:rsidR="000347AE" w:rsidRDefault="000347AE">
      <w:r>
        <w:separator/>
      </w:r>
    </w:p>
  </w:endnote>
  <w:endnote w:type="continuationSeparator" w:id="0">
    <w:p w14:paraId="46398CA0" w14:textId="77777777" w:rsidR="000347AE" w:rsidRDefault="00034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F2D701" w14:textId="77777777" w:rsidR="008C0E13" w:rsidRDefault="008C0E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7293C" w14:textId="77777777" w:rsidR="008C0E1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A94CB" wp14:editId="657B087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5A5AB1" w14:textId="77777777" w:rsidR="008C0E1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8A94C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75A5AB1" w14:textId="77777777" w:rsidR="008C0E1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59C70" w14:textId="77777777" w:rsidR="000347AE" w:rsidRDefault="000347AE">
      <w:r>
        <w:separator/>
      </w:r>
    </w:p>
  </w:footnote>
  <w:footnote w:type="continuationSeparator" w:id="0">
    <w:p w14:paraId="077CC204" w14:textId="77777777" w:rsidR="000347AE" w:rsidRDefault="00034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EFD2D82"/>
    <w:multiLevelType w:val="singleLevel"/>
    <w:tmpl w:val="AEFD2D82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BFF7C1AC"/>
    <w:multiLevelType w:val="singleLevel"/>
    <w:tmpl w:val="BFF7C1A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D9FE454E"/>
    <w:multiLevelType w:val="singleLevel"/>
    <w:tmpl w:val="D9FE454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F7ED054"/>
    <w:multiLevelType w:val="singleLevel"/>
    <w:tmpl w:val="DF7ED054"/>
    <w:lvl w:ilvl="0">
      <w:start w:val="1"/>
      <w:numFmt w:val="upperRoman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4" w15:restartNumberingAfterBreak="0">
    <w:nsid w:val="EDFA2EFC"/>
    <w:multiLevelType w:val="singleLevel"/>
    <w:tmpl w:val="EDFA2EFC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F7938D7A"/>
    <w:multiLevelType w:val="singleLevel"/>
    <w:tmpl w:val="F7938D7A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FE9EB136"/>
    <w:multiLevelType w:val="singleLevel"/>
    <w:tmpl w:val="FE9EB136"/>
    <w:lvl w:ilvl="0">
      <w:start w:val="1"/>
      <w:numFmt w:val="upperRoman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7" w15:restartNumberingAfterBreak="0">
    <w:nsid w:val="FF7D9A84"/>
    <w:multiLevelType w:val="singleLevel"/>
    <w:tmpl w:val="FF7D9A84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FCDCFB6"/>
    <w:multiLevelType w:val="singleLevel"/>
    <w:tmpl w:val="0FCDCFB6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9" w15:restartNumberingAfterBreak="0">
    <w:nsid w:val="5FF57DF4"/>
    <w:multiLevelType w:val="multilevel"/>
    <w:tmpl w:val="5FF57DF4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7DEB537C"/>
    <w:multiLevelType w:val="multilevel"/>
    <w:tmpl w:val="7DEB537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1492024149">
    <w:abstractNumId w:val="0"/>
  </w:num>
  <w:num w:numId="2" w16cid:durableId="1702122257">
    <w:abstractNumId w:val="7"/>
  </w:num>
  <w:num w:numId="3" w16cid:durableId="1834904572">
    <w:abstractNumId w:val="3"/>
  </w:num>
  <w:num w:numId="4" w16cid:durableId="960501109">
    <w:abstractNumId w:val="6"/>
  </w:num>
  <w:num w:numId="5" w16cid:durableId="687294712">
    <w:abstractNumId w:val="9"/>
  </w:num>
  <w:num w:numId="6" w16cid:durableId="412898630">
    <w:abstractNumId w:val="8"/>
  </w:num>
  <w:num w:numId="7" w16cid:durableId="1982609222">
    <w:abstractNumId w:val="10"/>
  </w:num>
  <w:num w:numId="8" w16cid:durableId="113254976">
    <w:abstractNumId w:val="4"/>
  </w:num>
  <w:num w:numId="9" w16cid:durableId="325402047">
    <w:abstractNumId w:val="5"/>
  </w:num>
  <w:num w:numId="10" w16cid:durableId="1174228755">
    <w:abstractNumId w:val="1"/>
  </w:num>
  <w:num w:numId="11" w16cid:durableId="300498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AB2F5147"/>
    <w:rsid w:val="ABEE999C"/>
    <w:rsid w:val="DF7E60E1"/>
    <w:rsid w:val="FCEF284E"/>
    <w:rsid w:val="000347AE"/>
    <w:rsid w:val="00172A27"/>
    <w:rsid w:val="001D13DE"/>
    <w:rsid w:val="002762AB"/>
    <w:rsid w:val="00375871"/>
    <w:rsid w:val="00527315"/>
    <w:rsid w:val="00553655"/>
    <w:rsid w:val="0055651C"/>
    <w:rsid w:val="006A12F3"/>
    <w:rsid w:val="006F74D8"/>
    <w:rsid w:val="008204C0"/>
    <w:rsid w:val="008C0E13"/>
    <w:rsid w:val="008F6602"/>
    <w:rsid w:val="009C29A9"/>
    <w:rsid w:val="00B556DA"/>
    <w:rsid w:val="00D5722B"/>
    <w:rsid w:val="00DE1F3D"/>
    <w:rsid w:val="00E640C8"/>
    <w:rsid w:val="28DD8496"/>
    <w:rsid w:val="39F79482"/>
    <w:rsid w:val="4BEE13B7"/>
    <w:rsid w:val="5CDF0D0B"/>
    <w:rsid w:val="5CFF7E19"/>
    <w:rsid w:val="756F6BC9"/>
    <w:rsid w:val="7FF9F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2CB691AC"/>
  <w15:docId w15:val="{ADE768CF-1FA5-44E7-AF3D-3774FC90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SimSun" w:hAnsi="Times New Roman"/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无间隔 Char"/>
    <w:basedOn w:val="DefaultParagraphFont"/>
    <w:link w:val="NoSpacing1"/>
    <w:qFormat/>
    <w:rPr>
      <w:rFonts w:ascii="Times New Roman" w:eastAsia="SimSun" w:hAnsi="Times New Roman" w:hint="default"/>
      <w:sz w:val="22"/>
    </w:rPr>
  </w:style>
  <w:style w:type="paragraph" w:customStyle="1" w:styleId="NoSpacing1">
    <w:name w:val="No Spacing1"/>
    <w:link w:val="Char"/>
    <w:rPr>
      <w:rFonts w:ascii="Times New Roman" w:eastAsia="SimSu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ome\prince\Normal.wpt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  <customSectPr/>
    <customSectPr/>
  </customSectProps>
  <customShpExts>
    <customShpInfo spid="_x0000_s1026" textRotate="1"/>
    <customShpInfo spid="_x0000_s1035"/>
    <customShpInfo spid="_x0000_s1036"/>
    <customShpInfo spid="_x0000_s103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A2CFA5-E8D1-49D1-8B07-33C6CFD5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136</TotalTime>
  <Pages>1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md nahid</cp:lastModifiedBy>
  <cp:revision>7</cp:revision>
  <dcterms:created xsi:type="dcterms:W3CDTF">2025-03-03T14:53:00Z</dcterms:created>
  <dcterms:modified xsi:type="dcterms:W3CDTF">2025-09-02T08:18:00Z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